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55C96" w14:textId="77777777" w:rsidR="005507A6" w:rsidRDefault="005507A6">
      <w:bookmarkStart w:id="0" w:name="_Ref471361557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5603F" wp14:editId="64556040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56054" w14:textId="77777777" w:rsidR="002F6C3F" w:rsidRPr="00D147DA" w:rsidRDefault="002F6C3F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455603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4556054" w14:textId="77777777" w:rsidR="002F6C3F" w:rsidRPr="00D147DA" w:rsidRDefault="002F6C3F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4555C97" w14:textId="77777777" w:rsidR="005507A6" w:rsidRPr="005507A6" w:rsidRDefault="005507A6" w:rsidP="005507A6"/>
    <w:p w14:paraId="64555C98" w14:textId="77777777" w:rsidR="005507A6" w:rsidRDefault="005507A6" w:rsidP="005507A6"/>
    <w:p w14:paraId="64555C99" w14:textId="77777777" w:rsidR="005507A6" w:rsidRDefault="005507A6" w:rsidP="005507A6"/>
    <w:p w14:paraId="64555C9A" w14:textId="77777777" w:rsidR="005507A6" w:rsidRDefault="005507A6" w:rsidP="005507A6"/>
    <w:p w14:paraId="64555C9B" w14:textId="77777777" w:rsidR="005507A6" w:rsidRDefault="005507A6" w:rsidP="005507A6"/>
    <w:p w14:paraId="64555C9C" w14:textId="77777777" w:rsidR="005507A6" w:rsidRDefault="005507A6" w:rsidP="005507A6"/>
    <w:p w14:paraId="64555C9D" w14:textId="77777777" w:rsidR="005507A6" w:rsidRDefault="005507A6" w:rsidP="005507A6"/>
    <w:p w14:paraId="64555C9E" w14:textId="77777777" w:rsidR="005507A6" w:rsidRPr="005507A6" w:rsidRDefault="005507A6" w:rsidP="005507A6"/>
    <w:p w14:paraId="64555C9F" w14:textId="280597B8" w:rsidR="005507A6" w:rsidRPr="00761EF5" w:rsidRDefault="00F2071D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</w:pPr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  <w:t>StudyEach</w:t>
      </w:r>
    </w:p>
    <w:p w14:paraId="64555CA0" w14:textId="3E9DA09F" w:rsidR="005507A6" w:rsidRPr="00761EF5" w:rsidRDefault="00022BB4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>Descrição do Processo</w:t>
      </w:r>
    </w:p>
    <w:p w14:paraId="64555CA1" w14:textId="2F61ADA8"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022BB4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14:paraId="64555CA2" w14:textId="77777777"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4555CA3" w14:textId="77777777"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 w14:paraId="64555CA8" w14:textId="77777777">
        <w:tc>
          <w:tcPr>
            <w:tcW w:w="1418" w:type="dxa"/>
            <w:shd w:val="pct12" w:color="000000" w:fill="FFFFFF"/>
          </w:tcPr>
          <w:p w14:paraId="64555CA4" w14:textId="77777777"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64555CA5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4555CA6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64555CA7" w14:textId="77777777"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 w14:paraId="64555CAD" w14:textId="77777777">
        <w:tc>
          <w:tcPr>
            <w:tcW w:w="1418" w:type="dxa"/>
          </w:tcPr>
          <w:p w14:paraId="64555CA9" w14:textId="6E1C608F" w:rsidR="00913F70" w:rsidRDefault="00022BB4" w:rsidP="00022BB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8375C5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7</w:t>
            </w:r>
            <w:r w:rsidR="008375C5">
              <w:rPr>
                <w:rFonts w:ascii="Arial" w:hAnsi="Arial" w:cs="Arial"/>
                <w:sz w:val="20"/>
              </w:rPr>
              <w:t>/2016</w:t>
            </w:r>
          </w:p>
        </w:tc>
        <w:tc>
          <w:tcPr>
            <w:tcW w:w="992" w:type="dxa"/>
          </w:tcPr>
          <w:p w14:paraId="64555CAA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64555CAB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64555CAC" w14:textId="375D98D5" w:rsidR="00913F70" w:rsidRDefault="00022BB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761EF5" w14:paraId="64555CBC" w14:textId="77777777">
        <w:tc>
          <w:tcPr>
            <w:tcW w:w="1418" w:type="dxa"/>
          </w:tcPr>
          <w:p w14:paraId="64555CB8" w14:textId="7CFE9374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64555CB9" w14:textId="1BB1545F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64555CBA" w14:textId="742DCA28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64555CBB" w14:textId="58E21433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61EF5" w14:paraId="64555CC1" w14:textId="77777777">
        <w:tc>
          <w:tcPr>
            <w:tcW w:w="1418" w:type="dxa"/>
          </w:tcPr>
          <w:p w14:paraId="64555CBD" w14:textId="7F49F601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64555CBE" w14:textId="70837C71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64555CBF" w14:textId="3B8821BF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64555CC0" w14:textId="4D6BCC44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160A78" w14:paraId="716D8541" w14:textId="77777777">
        <w:tc>
          <w:tcPr>
            <w:tcW w:w="1418" w:type="dxa"/>
          </w:tcPr>
          <w:p w14:paraId="55372A86" w14:textId="12096C08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406747D2" w14:textId="48E84770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553B27C4" w14:textId="78AABB81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59717A4B" w14:textId="536F8769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64555CC2" w14:textId="77777777" w:rsidR="00913F70" w:rsidRDefault="00913F70"/>
    <w:p w14:paraId="64555CC3" w14:textId="77777777" w:rsidR="00913F70" w:rsidRDefault="00913F70"/>
    <w:p w14:paraId="64555CC4" w14:textId="77777777" w:rsidR="00913F70" w:rsidRDefault="00913F70">
      <w:pPr>
        <w:sectPr w:rsidR="00913F70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64555CC5" w14:textId="77777777" w:rsidR="00913F70" w:rsidRDefault="005571BF">
      <w:pPr>
        <w:pStyle w:val="conteudo"/>
        <w:outlineLvl w:val="0"/>
      </w:pPr>
      <w:r>
        <w:lastRenderedPageBreak/>
        <w:t>Conteúdo</w:t>
      </w:r>
    </w:p>
    <w:p w14:paraId="6CFD4FEC" w14:textId="6B397F3D" w:rsidR="005F4161" w:rsidRDefault="005571B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</w:instrText>
      </w:r>
      <w:r>
        <w:rPr>
          <w:b w:val="0"/>
          <w:caps w:val="0"/>
        </w:rPr>
        <w:fldChar w:fldCharType="separate"/>
      </w:r>
      <w:hyperlink w:anchor="_Toc457409502" w:history="1">
        <w:r w:rsidR="005F4161" w:rsidRPr="00252D6B">
          <w:rPr>
            <w:rStyle w:val="Hyperlink"/>
            <w:noProof/>
          </w:rPr>
          <w:t>1</w:t>
        </w:r>
        <w:r w:rsidR="005F416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F4161" w:rsidRPr="00252D6B">
          <w:rPr>
            <w:rStyle w:val="Hyperlink"/>
            <w:noProof/>
          </w:rPr>
          <w:t>Introdução</w:t>
        </w:r>
        <w:r w:rsidR="005F4161">
          <w:rPr>
            <w:noProof/>
            <w:webHidden/>
          </w:rPr>
          <w:tab/>
        </w:r>
        <w:r w:rsidR="005F4161">
          <w:rPr>
            <w:noProof/>
            <w:webHidden/>
          </w:rPr>
          <w:fldChar w:fldCharType="begin"/>
        </w:r>
        <w:r w:rsidR="005F4161">
          <w:rPr>
            <w:noProof/>
            <w:webHidden/>
          </w:rPr>
          <w:instrText xml:space="preserve"> PAGEREF _Toc457409502 \h </w:instrText>
        </w:r>
        <w:r w:rsidR="005F4161">
          <w:rPr>
            <w:noProof/>
            <w:webHidden/>
          </w:rPr>
        </w:r>
        <w:r w:rsidR="005F4161">
          <w:rPr>
            <w:noProof/>
            <w:webHidden/>
          </w:rPr>
          <w:fldChar w:fldCharType="separate"/>
        </w:r>
        <w:r w:rsidR="005F4161">
          <w:rPr>
            <w:noProof/>
            <w:webHidden/>
          </w:rPr>
          <w:t>4</w:t>
        </w:r>
        <w:r w:rsidR="005F4161">
          <w:rPr>
            <w:noProof/>
            <w:webHidden/>
          </w:rPr>
          <w:fldChar w:fldCharType="end"/>
        </w:r>
      </w:hyperlink>
    </w:p>
    <w:p w14:paraId="4CF00925" w14:textId="27B43658" w:rsidR="005F4161" w:rsidRDefault="005F416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7409503" w:history="1">
        <w:r w:rsidRPr="00252D6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Ciclo de 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9BA663" w14:textId="62DCBF17" w:rsidR="005F4161" w:rsidRDefault="005F416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7409504" w:history="1">
        <w:r w:rsidRPr="00252D6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Plano de 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4AE48F" w14:textId="62A8C685" w:rsidR="005F4161" w:rsidRDefault="005F416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7409505" w:history="1">
        <w:r w:rsidRPr="00252D6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Descrição dos 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2EE518" w14:textId="4F5CECFE" w:rsidR="005F4161" w:rsidRDefault="005F416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7409506" w:history="1">
        <w:r w:rsidRPr="00252D6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178476" w14:textId="086E7EB4" w:rsidR="005F4161" w:rsidRDefault="005F416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7409507" w:history="1">
        <w:r w:rsidRPr="00252D6B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Elicitação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4197CA" w14:textId="2AB6C12F" w:rsidR="005F4161" w:rsidRDefault="005F416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7409508" w:history="1">
        <w:r w:rsidRPr="00252D6B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Análise e Armazenamento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691ECA" w14:textId="0DBF4823" w:rsidR="005F4161" w:rsidRDefault="005F416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7409509" w:history="1">
        <w:r w:rsidRPr="00252D6B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Mudança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CEEF58" w14:textId="3EA13F46" w:rsidR="005F4161" w:rsidRDefault="005F416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7409510" w:history="1">
        <w:r w:rsidRPr="00252D6B">
          <w:rPr>
            <w:rStyle w:val="Hyperlink"/>
            <w:noProof/>
          </w:rPr>
          <w:t>4.3.1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C0D325" w14:textId="00ABB340" w:rsidR="005F4161" w:rsidRDefault="005F416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7409511" w:history="1">
        <w:r w:rsidRPr="00252D6B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70F38E" w14:textId="458A5FA8" w:rsidR="005F4161" w:rsidRDefault="005F416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7409512" w:history="1">
        <w:r w:rsidRPr="00252D6B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Definição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3C6282" w14:textId="4CCD85D0" w:rsidR="005F4161" w:rsidRDefault="005F416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7409513" w:history="1">
        <w:r w:rsidRPr="00252D6B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Monitoramento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9BD97E" w14:textId="3C6A7AE4" w:rsidR="005F4161" w:rsidRDefault="005F416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7409514" w:history="1">
        <w:r w:rsidRPr="00252D6B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Marcos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F35618" w14:textId="0ABC2A55" w:rsidR="005F4161" w:rsidRDefault="005F416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7409515" w:history="1">
        <w:r w:rsidRPr="00252D6B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Orçamento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3AADB7" w14:textId="6BB3DA31" w:rsidR="005F4161" w:rsidRDefault="005F416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7409516" w:history="1">
        <w:r w:rsidRPr="00252D6B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Gerência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270B8A" w14:textId="56C5CA04" w:rsidR="005F4161" w:rsidRDefault="005F416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7409517" w:history="1">
        <w:r w:rsidRPr="00252D6B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Identificação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F2809B" w14:textId="3103AED4" w:rsidR="005F4161" w:rsidRDefault="005F416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7409518" w:history="1">
        <w:r w:rsidRPr="00252D6B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Análise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3C7B1F" w14:textId="6C405E13" w:rsidR="005F4161" w:rsidRDefault="005F416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7409519" w:history="1">
        <w:r w:rsidRPr="00252D6B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Monitoramento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4C32AC" w14:textId="014A52B0" w:rsidR="005F4161" w:rsidRDefault="005F416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7409520" w:history="1">
        <w:r w:rsidRPr="00252D6B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Gerência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40C53A" w14:textId="5E6E1BCC" w:rsidR="005F4161" w:rsidRDefault="005F416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7409521" w:history="1">
        <w:r w:rsidRPr="00252D6B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Política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DB2C9E" w14:textId="7D182BE7" w:rsidR="005F4161" w:rsidRDefault="005F416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7409522" w:history="1">
        <w:r w:rsidRPr="00252D6B">
          <w:rPr>
            <w:rStyle w:val="Hyperlink"/>
            <w:noProof/>
          </w:rPr>
          <w:t>8.1.1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Identificação da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4B8EA1" w14:textId="075E8701" w:rsidR="005F4161" w:rsidRDefault="005F416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7409523" w:history="1">
        <w:r w:rsidRPr="00252D6B">
          <w:rPr>
            <w:rStyle w:val="Hyperlink"/>
            <w:noProof/>
          </w:rPr>
          <w:t>8.1.2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Numeração das versões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AB792C" w14:textId="2CB0FD74" w:rsidR="005F4161" w:rsidRDefault="005F416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7409524" w:history="1">
        <w:r w:rsidRPr="00252D6B">
          <w:rPr>
            <w:rStyle w:val="Hyperlink"/>
            <w:noProof/>
          </w:rPr>
          <w:t>8.1.3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Numeração e identificação de branchs e commits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548026" w14:textId="3B290E72" w:rsidR="005F4161" w:rsidRDefault="005F416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7409525" w:history="1">
        <w:r w:rsidRPr="00252D6B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Auditoria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C512B1" w14:textId="746DE6A2" w:rsidR="005F4161" w:rsidRDefault="005F416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7409526" w:history="1">
        <w:r w:rsidRPr="00252D6B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6ABE76" w14:textId="3FE5AE3A" w:rsidR="005F4161" w:rsidRDefault="005F416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7409527" w:history="1">
        <w:r w:rsidRPr="00252D6B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Plano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196426" w14:textId="611DB80C" w:rsidR="005F4161" w:rsidRDefault="005F4161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7409528" w:history="1">
        <w:r w:rsidRPr="00252D6B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Atividades e Cronograma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23D0E2" w14:textId="4FE44109" w:rsidR="005F4161" w:rsidRDefault="005F416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7409529" w:history="1">
        <w:r w:rsidRPr="00252D6B">
          <w:rPr>
            <w:rStyle w:val="Hyperlink"/>
            <w:noProof/>
          </w:rPr>
          <w:t>10.1.1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Alvo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114816" w14:textId="1A95DDBD" w:rsidR="005F4161" w:rsidRDefault="005F416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7409530" w:history="1">
        <w:r w:rsidRPr="00252D6B">
          <w:rPr>
            <w:rStyle w:val="Hyperlink"/>
            <w:noProof/>
          </w:rPr>
          <w:t>10.1.2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Tipos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0779F7" w14:textId="03C1238E" w:rsidR="005F4161" w:rsidRDefault="005F416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7409531" w:history="1">
        <w:r w:rsidRPr="00252D6B">
          <w:rPr>
            <w:rStyle w:val="Hyperlink"/>
            <w:noProof/>
          </w:rPr>
          <w:t>10.1.3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Registro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DEC9E1" w14:textId="00298FED" w:rsidR="005F4161" w:rsidRDefault="005F416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7409532" w:history="1">
        <w:r w:rsidRPr="00252D6B">
          <w:rPr>
            <w:rStyle w:val="Hyperlink"/>
            <w:noProof/>
          </w:rPr>
          <w:t>10.1.4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Correções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F38BB7" w14:textId="32741490" w:rsidR="005F4161" w:rsidRDefault="005F416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7409533" w:history="1">
        <w:r w:rsidRPr="00252D6B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43B030" w14:textId="13A11F0C" w:rsidR="005F4161" w:rsidRDefault="005F416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7409534" w:history="1">
        <w:r w:rsidRPr="00252D6B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CB10EE" w14:textId="501D78EA" w:rsidR="005F4161" w:rsidRDefault="005F4161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7409535" w:history="1">
        <w:r w:rsidRPr="00252D6B">
          <w:rPr>
            <w:rStyle w:val="Hyperlink"/>
            <w:noProof/>
          </w:rPr>
          <w:t>12.1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Atividades e Cronograma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555F17" w14:textId="441FE344" w:rsidR="005F4161" w:rsidRDefault="005F416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7409536" w:history="1">
        <w:r w:rsidRPr="00252D6B">
          <w:rPr>
            <w:rStyle w:val="Hyperlink"/>
            <w:noProof/>
          </w:rPr>
          <w:t>13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Plano de Medição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2DCD06" w14:textId="1541A92D" w:rsidR="005F4161" w:rsidRDefault="005F4161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7409537" w:history="1">
        <w:r w:rsidRPr="00252D6B">
          <w:rPr>
            <w:rStyle w:val="Hyperlink"/>
            <w:noProof/>
          </w:rPr>
          <w:t>13.1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Identificação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1F2697" w14:textId="2E270CDA" w:rsidR="005F4161" w:rsidRDefault="005F4161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7409538" w:history="1">
        <w:r w:rsidRPr="00252D6B">
          <w:rPr>
            <w:rStyle w:val="Hyperlink"/>
            <w:noProof/>
          </w:rPr>
          <w:t>13.2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2D6B">
          <w:rPr>
            <w:rStyle w:val="Hyperlink"/>
            <w:noProof/>
          </w:rPr>
          <w:t>Revisão e atualização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555D03" w14:textId="1C39B5BA" w:rsidR="001A4882" w:rsidRDefault="005571BF">
      <w:pPr>
        <w:rPr>
          <w:b/>
          <w:caps/>
          <w:sz w:val="20"/>
        </w:rPr>
      </w:pPr>
      <w:r>
        <w:rPr>
          <w:b/>
          <w:caps/>
          <w:sz w:val="20"/>
        </w:rPr>
        <w:fldChar w:fldCharType="end"/>
      </w:r>
    </w:p>
    <w:p w14:paraId="5BD40AD2" w14:textId="59E3E971" w:rsidR="00022BB4" w:rsidRDefault="00022BB4">
      <w:pPr>
        <w:rPr>
          <w:b/>
          <w:caps/>
          <w:sz w:val="20"/>
        </w:rPr>
      </w:pPr>
    </w:p>
    <w:p w14:paraId="177F80ED" w14:textId="76522F4B" w:rsidR="00022BB4" w:rsidRDefault="00022BB4">
      <w:pPr>
        <w:rPr>
          <w:b/>
          <w:caps/>
          <w:sz w:val="20"/>
        </w:rPr>
      </w:pPr>
    </w:p>
    <w:p w14:paraId="49ED36E6" w14:textId="46EB8C98" w:rsidR="00022BB4" w:rsidRDefault="00022BB4">
      <w:pPr>
        <w:rPr>
          <w:b/>
          <w:caps/>
          <w:sz w:val="20"/>
        </w:rPr>
      </w:pPr>
    </w:p>
    <w:p w14:paraId="6DD67CC9" w14:textId="4F15C15C" w:rsidR="00022BB4" w:rsidRDefault="00022BB4" w:rsidP="00022BB4">
      <w:pPr>
        <w:pStyle w:val="Ttulo1"/>
      </w:pPr>
      <w:bookmarkStart w:id="1" w:name="_Toc457409502"/>
      <w:r>
        <w:lastRenderedPageBreak/>
        <w:t>Introdução</w:t>
      </w:r>
      <w:bookmarkEnd w:id="1"/>
    </w:p>
    <w:p w14:paraId="4C9FF5E7" w14:textId="3816837F" w:rsidR="00022BB4" w:rsidRPr="00022BB4" w:rsidRDefault="009702E8" w:rsidP="00022BB4">
      <w:r>
        <w:t>Esse documento descreve o processo adotado pela X-Soft em seus projetos. É importante salientar que o processo tem por objetivos ser aderente ao Nível F do MPS.BR e manter-se ágil, para isso adotando como modelo de processo o SCRUM.</w:t>
      </w:r>
    </w:p>
    <w:p w14:paraId="4E6987C5" w14:textId="76141A2C" w:rsidR="007461E1" w:rsidRDefault="007461E1" w:rsidP="00022BB4">
      <w:pPr>
        <w:pStyle w:val="Ttulo1"/>
      </w:pPr>
      <w:bookmarkStart w:id="2" w:name="_Toc457409503"/>
      <w:r>
        <w:t>Ciclo de vida</w:t>
      </w:r>
      <w:bookmarkEnd w:id="2"/>
    </w:p>
    <w:p w14:paraId="6ABFFBCC" w14:textId="4CEF45AD" w:rsidR="007461E1" w:rsidRDefault="007461E1" w:rsidP="007461E1">
      <w:r>
        <w:t>Na figura abaixo está definido o ciclo de vida do processo adotado nesse projeto.</w:t>
      </w:r>
    </w:p>
    <w:p w14:paraId="1250E6E6" w14:textId="77777777" w:rsidR="002F6C3F" w:rsidRDefault="002F6C3F" w:rsidP="007461E1"/>
    <w:p w14:paraId="08ECB21D" w14:textId="1B0F02C2" w:rsidR="007461E1" w:rsidRDefault="005F4161" w:rsidP="007461E1">
      <w:r>
        <w:rPr>
          <w:noProof/>
        </w:rPr>
        <w:drawing>
          <wp:inline distT="0" distB="0" distL="0" distR="0" wp14:anchorId="29E986FF" wp14:editId="09320BA6">
            <wp:extent cx="5759450" cy="1819910"/>
            <wp:effectExtent l="0" t="0" r="9525" b="889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3844239_995901743855994_945322647_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AF63" w14:textId="77777777" w:rsidR="00B80A46" w:rsidRDefault="00B80A46" w:rsidP="00B80A46">
      <w:pPr>
        <w:pStyle w:val="Ttulo1"/>
      </w:pPr>
      <w:bookmarkStart w:id="3" w:name="_Toc457409504"/>
      <w:r>
        <w:t>Plano de Recursos Humanos</w:t>
      </w:r>
      <w:bookmarkEnd w:id="3"/>
    </w:p>
    <w:p w14:paraId="41803624" w14:textId="77777777" w:rsidR="00B80A46" w:rsidRDefault="00B80A46" w:rsidP="00B80A46">
      <w:r>
        <w:t>Esta seção define o plano de recursos humanos para o projeto. São especificados os colaboradores, os papéis, as autoridades, as responsabilidades e as competências.</w:t>
      </w:r>
    </w:p>
    <w:p w14:paraId="6EA9E05C" w14:textId="77777777" w:rsidR="00B80A46" w:rsidRDefault="00B80A46" w:rsidP="00B80A46">
      <w:pPr>
        <w:pStyle w:val="Ttulo2"/>
      </w:pPr>
      <w:bookmarkStart w:id="4" w:name="_Toc457409505"/>
      <w:r>
        <w:t>Descrição dos recursos humanos</w:t>
      </w:r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526"/>
      </w:tblGrid>
      <w:tr w:rsidR="00B80A46" w14:paraId="657D8D84" w14:textId="77777777" w:rsidTr="009451AE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06112F19" w14:textId="77777777" w:rsidR="00B80A46" w:rsidRPr="00787689" w:rsidRDefault="00B80A46" w:rsidP="009451AE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6526" w:type="dxa"/>
            <w:vAlign w:val="center"/>
          </w:tcPr>
          <w:p w14:paraId="5C48875B" w14:textId="77777777" w:rsidR="00B80A46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Desenvolvedor/Testador</w:t>
            </w:r>
          </w:p>
        </w:tc>
      </w:tr>
      <w:tr w:rsidR="00B80A46" w14:paraId="7CA946EA" w14:textId="77777777" w:rsidTr="009451AE">
        <w:trPr>
          <w:trHeight w:val="344"/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1CAAEA88" w14:textId="77777777" w:rsidR="00B80A46" w:rsidRPr="00787689" w:rsidRDefault="00B80A46" w:rsidP="009451AE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Autoridades</w:t>
            </w:r>
          </w:p>
        </w:tc>
        <w:tc>
          <w:tcPr>
            <w:tcW w:w="6526" w:type="dxa"/>
            <w:vAlign w:val="center"/>
          </w:tcPr>
          <w:p w14:paraId="63F41442" w14:textId="77777777" w:rsidR="00B80A46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14:paraId="25BA124D" w14:textId="77777777" w:rsidR="00B80A46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14:paraId="6E5CE425" w14:textId="77777777" w:rsidR="00B80A46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B80A46" w14:paraId="45A79534" w14:textId="77777777" w:rsidTr="009451AE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0512795F" w14:textId="77777777" w:rsidR="00B80A46" w:rsidRPr="00787689" w:rsidRDefault="00B80A46" w:rsidP="009451AE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Responsabilidades</w:t>
            </w:r>
          </w:p>
        </w:tc>
        <w:tc>
          <w:tcPr>
            <w:tcW w:w="6526" w:type="dxa"/>
            <w:vAlign w:val="center"/>
          </w:tcPr>
          <w:p w14:paraId="30C6D674" w14:textId="77777777" w:rsidR="00B80A46" w:rsidRPr="00530AFF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14:paraId="571DE8AC" w14:textId="77777777" w:rsidR="00B80A46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  <w:p w14:paraId="3173E1BB" w14:textId="77777777" w:rsidR="00B80A46" w:rsidRPr="00787689" w:rsidRDefault="00B80A46" w:rsidP="009451AE">
            <w:pPr>
              <w:spacing w:before="0" w:after="0"/>
              <w:jc w:val="left"/>
            </w:pPr>
            <w:r>
              <w:rPr>
                <w:rFonts w:ascii="Arial" w:hAnsi="Arial" w:cs="Arial"/>
                <w:sz w:val="20"/>
              </w:rPr>
              <w:t>Identificar riscos</w:t>
            </w:r>
          </w:p>
        </w:tc>
      </w:tr>
      <w:tr w:rsidR="00B80A46" w14:paraId="570456FD" w14:textId="77777777" w:rsidTr="009451AE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4913D6AA" w14:textId="77777777" w:rsidR="00B80A46" w:rsidRDefault="00B80A46" w:rsidP="009451AE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Competências</w:t>
            </w:r>
          </w:p>
        </w:tc>
        <w:tc>
          <w:tcPr>
            <w:tcW w:w="6526" w:type="dxa"/>
            <w:vAlign w:val="center"/>
          </w:tcPr>
          <w:p w14:paraId="191F0B61" w14:textId="77777777" w:rsidR="00B80A46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técnica em desenvolvimento de software</w:t>
            </w:r>
          </w:p>
        </w:tc>
      </w:tr>
    </w:tbl>
    <w:p w14:paraId="5C89FE14" w14:textId="77777777" w:rsidR="00B80A46" w:rsidRDefault="00B80A46" w:rsidP="00B80A4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531"/>
      </w:tblGrid>
      <w:tr w:rsidR="00B80A46" w14:paraId="06EAC35F" w14:textId="77777777" w:rsidTr="009451AE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34E51AC3" w14:textId="77777777" w:rsidR="00B80A46" w:rsidRPr="00787689" w:rsidRDefault="00B80A46" w:rsidP="009451AE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6531" w:type="dxa"/>
            <w:vAlign w:val="center"/>
          </w:tcPr>
          <w:p w14:paraId="544067FB" w14:textId="77777777" w:rsidR="00B80A46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Projetos</w:t>
            </w:r>
          </w:p>
          <w:p w14:paraId="45E1EA6A" w14:textId="77777777" w:rsidR="00B80A46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Scrum Master</w:t>
            </w:r>
          </w:p>
        </w:tc>
      </w:tr>
      <w:tr w:rsidR="00B80A46" w14:paraId="4447E215" w14:textId="77777777" w:rsidTr="009451AE">
        <w:trPr>
          <w:trHeight w:val="344"/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7755C556" w14:textId="77777777" w:rsidR="00B80A46" w:rsidRPr="00787689" w:rsidRDefault="00B80A46" w:rsidP="009451AE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6531" w:type="dxa"/>
            <w:vAlign w:val="center"/>
          </w:tcPr>
          <w:p w14:paraId="30806C6E" w14:textId="77777777" w:rsidR="00B80A46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projeto e escopo</w:t>
            </w:r>
          </w:p>
          <w:p w14:paraId="49CC78EC" w14:textId="77777777" w:rsidR="00B80A46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Aprovar ou recusar mudanças</w:t>
            </w:r>
          </w:p>
        </w:tc>
      </w:tr>
      <w:tr w:rsidR="00B80A46" w14:paraId="2EBD927A" w14:textId="77777777" w:rsidTr="009451AE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14B90C22" w14:textId="77777777" w:rsidR="00B80A46" w:rsidRPr="00787689" w:rsidRDefault="00B80A46" w:rsidP="009451AE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Responsabilidades</w:t>
            </w:r>
          </w:p>
        </w:tc>
        <w:tc>
          <w:tcPr>
            <w:tcW w:w="6531" w:type="dxa"/>
            <w:vAlign w:val="center"/>
          </w:tcPr>
          <w:p w14:paraId="1A13394A" w14:textId="77777777" w:rsidR="00B80A46" w:rsidRPr="007D4623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Planejar o projeto</w:t>
            </w:r>
          </w:p>
          <w:p w14:paraId="6E89838D" w14:textId="77777777" w:rsidR="00B80A46" w:rsidRPr="007D4623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Planejar </w:t>
            </w:r>
            <w:r>
              <w:rPr>
                <w:rFonts w:ascii="Arial" w:hAnsi="Arial" w:cs="Arial"/>
                <w:sz w:val="20"/>
              </w:rPr>
              <w:t xml:space="preserve">e monitorar </w:t>
            </w:r>
            <w:r w:rsidRPr="007D4623">
              <w:rPr>
                <w:rFonts w:ascii="Arial" w:hAnsi="Arial" w:cs="Arial"/>
                <w:sz w:val="20"/>
              </w:rPr>
              <w:t>o cronograma</w:t>
            </w:r>
          </w:p>
          <w:p w14:paraId="2C88B6DA" w14:textId="77777777" w:rsidR="00B80A46" w:rsidRPr="007D4623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Identificar e monitorar riscos</w:t>
            </w:r>
          </w:p>
          <w:p w14:paraId="13DBA223" w14:textId="77777777" w:rsidR="00B80A46" w:rsidRPr="007D4623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Distribuir </w:t>
            </w:r>
            <w:r>
              <w:rPr>
                <w:rFonts w:ascii="Arial" w:hAnsi="Arial" w:cs="Arial"/>
                <w:sz w:val="20"/>
              </w:rPr>
              <w:t xml:space="preserve">e acompanhar o desenvolvimento de </w:t>
            </w:r>
            <w:r w:rsidRPr="007D4623">
              <w:rPr>
                <w:rFonts w:ascii="Arial" w:hAnsi="Arial" w:cs="Arial"/>
                <w:sz w:val="20"/>
              </w:rPr>
              <w:t>tarefas</w:t>
            </w:r>
          </w:p>
          <w:p w14:paraId="6BE7E37E" w14:textId="77777777" w:rsidR="00B80A46" w:rsidRPr="007D4623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Analisar mudanças</w:t>
            </w:r>
          </w:p>
          <w:p w14:paraId="3A0F3D41" w14:textId="77777777" w:rsidR="00B80A46" w:rsidRPr="007D4623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Resolver conflitos e impedimentos</w:t>
            </w:r>
          </w:p>
          <w:p w14:paraId="75ADB06A" w14:textId="77777777" w:rsidR="00B80A46" w:rsidRPr="007D4623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Realizar reuniões</w:t>
            </w:r>
          </w:p>
          <w:p w14:paraId="2355CF7E" w14:textId="77777777" w:rsidR="00B80A46" w:rsidRPr="007D4623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Realizar a gerência da configuração</w:t>
            </w:r>
          </w:p>
          <w:p w14:paraId="2E05C75A" w14:textId="77777777" w:rsidR="00B80A46" w:rsidRPr="007D4623" w:rsidRDefault="00B80A46" w:rsidP="009451AE">
            <w:pPr>
              <w:spacing w:before="0" w:after="0"/>
              <w:jc w:val="left"/>
            </w:pPr>
            <w:r w:rsidRPr="007D4623">
              <w:rPr>
                <w:rFonts w:ascii="Arial" w:hAnsi="Arial" w:cs="Arial"/>
                <w:sz w:val="20"/>
              </w:rPr>
              <w:t>Atualizar a documentação</w:t>
            </w:r>
          </w:p>
        </w:tc>
      </w:tr>
      <w:tr w:rsidR="00B80A46" w14:paraId="5F147285" w14:textId="77777777" w:rsidTr="009451AE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39A91070" w14:textId="77777777" w:rsidR="00B80A46" w:rsidRDefault="00B80A46" w:rsidP="009451AE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Competências</w:t>
            </w:r>
          </w:p>
        </w:tc>
        <w:tc>
          <w:tcPr>
            <w:tcW w:w="6531" w:type="dxa"/>
            <w:vAlign w:val="center"/>
          </w:tcPr>
          <w:p w14:paraId="25E8626B" w14:textId="77777777" w:rsidR="00B80A46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Conhecimento básico de Eng. de Software</w:t>
            </w:r>
          </w:p>
        </w:tc>
      </w:tr>
    </w:tbl>
    <w:p w14:paraId="2E7A3561" w14:textId="77777777" w:rsidR="00B80A46" w:rsidRDefault="00B80A46" w:rsidP="00B80A4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531"/>
      </w:tblGrid>
      <w:tr w:rsidR="00B80A46" w14:paraId="7A88EF19" w14:textId="77777777" w:rsidTr="009451AE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215E94A5" w14:textId="77777777" w:rsidR="00B80A46" w:rsidRPr="00787689" w:rsidRDefault="00B80A46" w:rsidP="009451AE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6531" w:type="dxa"/>
            <w:vAlign w:val="center"/>
          </w:tcPr>
          <w:p w14:paraId="44793F94" w14:textId="77777777" w:rsidR="00B80A46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Qualidade</w:t>
            </w:r>
          </w:p>
        </w:tc>
      </w:tr>
      <w:tr w:rsidR="00B80A46" w14:paraId="19CC749D" w14:textId="77777777" w:rsidTr="009451AE">
        <w:trPr>
          <w:trHeight w:val="344"/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72498638" w14:textId="77777777" w:rsidR="00B80A46" w:rsidRPr="00787689" w:rsidRDefault="00B80A46" w:rsidP="009451AE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Autoridades</w:t>
            </w:r>
          </w:p>
        </w:tc>
        <w:tc>
          <w:tcPr>
            <w:tcW w:w="6531" w:type="dxa"/>
            <w:vAlign w:val="center"/>
          </w:tcPr>
          <w:p w14:paraId="09AF012B" w14:textId="77777777" w:rsidR="00B80A46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Revisar e monitorar as não-conformidades detectadas</w:t>
            </w:r>
          </w:p>
        </w:tc>
      </w:tr>
      <w:tr w:rsidR="00B80A46" w14:paraId="5A5CBA0A" w14:textId="77777777" w:rsidTr="009451AE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53A26208" w14:textId="77777777" w:rsidR="00B80A46" w:rsidRPr="00787689" w:rsidRDefault="00B80A46" w:rsidP="009451AE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Responsabilidades</w:t>
            </w:r>
          </w:p>
        </w:tc>
        <w:tc>
          <w:tcPr>
            <w:tcW w:w="6531" w:type="dxa"/>
            <w:vAlign w:val="center"/>
          </w:tcPr>
          <w:p w14:paraId="1797B330" w14:textId="77777777" w:rsidR="00B80A46" w:rsidRPr="007D4623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Revisar </w:t>
            </w:r>
            <w:r>
              <w:rPr>
                <w:rFonts w:ascii="Arial" w:hAnsi="Arial" w:cs="Arial"/>
                <w:sz w:val="20"/>
              </w:rPr>
              <w:t>conformidade da execução do processo com o planejamento</w:t>
            </w:r>
            <w:r w:rsidRPr="007D4623">
              <w:rPr>
                <w:rFonts w:ascii="Arial" w:hAnsi="Arial" w:cs="Arial"/>
                <w:sz w:val="20"/>
              </w:rPr>
              <w:t>.</w:t>
            </w:r>
          </w:p>
          <w:p w14:paraId="31C1E997" w14:textId="77777777" w:rsidR="00B80A46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Revisar </w:t>
            </w:r>
            <w:r>
              <w:rPr>
                <w:rFonts w:ascii="Arial" w:hAnsi="Arial" w:cs="Arial"/>
                <w:sz w:val="20"/>
              </w:rPr>
              <w:t>conformidade d</w:t>
            </w:r>
            <w:r w:rsidRPr="007D4623">
              <w:rPr>
                <w:rFonts w:ascii="Arial" w:hAnsi="Arial" w:cs="Arial"/>
                <w:sz w:val="20"/>
              </w:rPr>
              <w:t>os artefatos confeccionados com suas predefinições.</w:t>
            </w:r>
          </w:p>
          <w:p w14:paraId="772B25B0" w14:textId="77777777" w:rsidR="00B80A46" w:rsidRPr="007D4623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Detectar não conformidades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4D51B6FD" w14:textId="77777777" w:rsidR="00B80A46" w:rsidRPr="007D4623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Relatar não conformidades.</w:t>
            </w:r>
          </w:p>
          <w:p w14:paraId="52E5F109" w14:textId="1B0E1C6D" w:rsidR="00B80A46" w:rsidRPr="00D34573" w:rsidRDefault="009F27D9" w:rsidP="009451AE">
            <w:pPr>
              <w:spacing w:before="0" w:after="0"/>
              <w:jc w:val="left"/>
              <w:rPr>
                <w:rFonts w:ascii="Arial" w:hAnsi="Arial" w:cs="Arial"/>
                <w:strike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Monitorar </w:t>
            </w:r>
            <w:r w:rsidR="00B80A46">
              <w:rPr>
                <w:rFonts w:ascii="Arial" w:hAnsi="Arial" w:cs="Arial"/>
                <w:sz w:val="20"/>
              </w:rPr>
              <w:t>não conformidades.</w:t>
            </w:r>
          </w:p>
        </w:tc>
      </w:tr>
      <w:tr w:rsidR="00B80A46" w14:paraId="2C017BB9" w14:textId="77777777" w:rsidTr="009451AE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3259EE52" w14:textId="77777777" w:rsidR="00B80A46" w:rsidRDefault="00B80A46" w:rsidP="009451AE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Competências</w:t>
            </w:r>
          </w:p>
        </w:tc>
        <w:tc>
          <w:tcPr>
            <w:tcW w:w="6531" w:type="dxa"/>
            <w:vAlign w:val="center"/>
          </w:tcPr>
          <w:p w14:paraId="3F188DB7" w14:textId="77777777" w:rsidR="00B80A46" w:rsidRDefault="00B80A46" w:rsidP="009451A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de nível superior em Eng. de Software</w:t>
            </w:r>
          </w:p>
        </w:tc>
      </w:tr>
    </w:tbl>
    <w:p w14:paraId="767ED6F5" w14:textId="002C2457" w:rsidR="00CD3C19" w:rsidRDefault="00CD3C19" w:rsidP="00CD3C19">
      <w:pPr>
        <w:pStyle w:val="Ttulo1"/>
      </w:pPr>
      <w:bookmarkStart w:id="5" w:name="_Toc457409506"/>
      <w:r>
        <w:t>Requisitos</w:t>
      </w:r>
      <w:bookmarkEnd w:id="5"/>
    </w:p>
    <w:p w14:paraId="387AC7A4" w14:textId="4C98C125" w:rsidR="00CD3C19" w:rsidRDefault="00CD3C19" w:rsidP="00CD3C19">
      <w:pPr>
        <w:pStyle w:val="Ttulo2"/>
      </w:pPr>
      <w:bookmarkStart w:id="6" w:name="_Toc457409507"/>
      <w:r>
        <w:t>Elicitação</w:t>
      </w:r>
      <w:bookmarkEnd w:id="6"/>
    </w:p>
    <w:p w14:paraId="1B369337" w14:textId="4EA8C380" w:rsidR="00CD3C19" w:rsidRDefault="00CD3C19" w:rsidP="00CD3C19">
      <w:r>
        <w:t>A Elicitação de requisitos varia de projeto para projeto e, portanto, o modo de elicitar requisitos deve ser definido no Plano do Projeto.</w:t>
      </w:r>
    </w:p>
    <w:p w14:paraId="3B60E436" w14:textId="694ACDAF" w:rsidR="00CD3C19" w:rsidRDefault="00CD3C19" w:rsidP="00CD3C19">
      <w:pPr>
        <w:pStyle w:val="Ttulo2"/>
      </w:pPr>
      <w:bookmarkStart w:id="7" w:name="_Toc457409508"/>
      <w:r>
        <w:t>Análise e Armazenamento</w:t>
      </w:r>
      <w:bookmarkEnd w:id="7"/>
    </w:p>
    <w:p w14:paraId="1982DAAC" w14:textId="0994308C" w:rsidR="00CD3C19" w:rsidRDefault="00CD3C19" w:rsidP="00CD3C19">
      <w:r>
        <w:t>Os requisitos devem ser escritos na forma de histórias de usuário e armazenadas no Project Backlog de acordo com o modelo de processo adotado.</w:t>
      </w:r>
    </w:p>
    <w:p w14:paraId="1517205C" w14:textId="6067007F" w:rsidR="00CD3C19" w:rsidRDefault="00143937" w:rsidP="00CD3C19">
      <w:pPr>
        <w:pStyle w:val="Ttulo2"/>
      </w:pPr>
      <w:bookmarkStart w:id="8" w:name="_Toc457409509"/>
      <w:r>
        <w:t>Mudança</w:t>
      </w:r>
      <w:bookmarkEnd w:id="8"/>
    </w:p>
    <w:p w14:paraId="36084040" w14:textId="636E4D94" w:rsidR="00CD3C19" w:rsidRPr="00871058" w:rsidRDefault="00CD3C19" w:rsidP="00CD3C19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Essa seção especifica todas as etapas do processo de mudanças </w:t>
      </w:r>
      <w:r w:rsidR="00143937">
        <w:rPr>
          <w:i w:val="0"/>
          <w:iCs/>
          <w:color w:val="auto"/>
        </w:rPr>
        <w:t>nos requisitos</w:t>
      </w:r>
      <w:r>
        <w:rPr>
          <w:i w:val="0"/>
          <w:iCs/>
          <w:color w:val="auto"/>
        </w:rPr>
        <w:t xml:space="preserve"> (solicitação, aprovação, homologação, etc.). As mudanças devem seguir o seguinte ciclo:</w:t>
      </w:r>
    </w:p>
    <w:p w14:paraId="7595B4AF" w14:textId="77777777" w:rsidR="00CD3C19" w:rsidRPr="001C3237" w:rsidRDefault="00CD3C19" w:rsidP="00CD3C19">
      <w:pPr>
        <w:pStyle w:val="Ttulo3"/>
      </w:pPr>
      <w:bookmarkStart w:id="9" w:name="_Toc457409510"/>
      <w:r>
        <w:t>Atividades</w:t>
      </w:r>
      <w:bookmarkEnd w:id="9"/>
    </w:p>
    <w:p w14:paraId="0B418AD3" w14:textId="4974CB51" w:rsidR="00CD3C19" w:rsidRPr="004710F6" w:rsidRDefault="00CD3C19" w:rsidP="00CD3C19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deve ser solicitada </w:t>
      </w:r>
      <w:r w:rsidR="00EA4B70">
        <w:rPr>
          <w:i w:val="0"/>
          <w:iCs/>
          <w:color w:val="auto"/>
        </w:rPr>
        <w:t>ao Gerente de Projeto e registrado no documento de mudança de requisitos.</w:t>
      </w:r>
    </w:p>
    <w:p w14:paraId="6C776DD5" w14:textId="77777777" w:rsidR="00CD3C19" w:rsidRDefault="00CD3C19" w:rsidP="00CD3C19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é analisada pelo gerente de projetos que analisa o risco e impacto no projeto juntamente com a equipe. A aprovação ou rejeição da mudança deve ser tomada em conjunto com o P.O.  </w:t>
      </w:r>
    </w:p>
    <w:p w14:paraId="3CBD7286" w14:textId="16E74206" w:rsidR="00CD3C19" w:rsidRDefault="00CD3C19" w:rsidP="00CD3C19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decisão é comunicada </w:t>
      </w:r>
      <w:r w:rsidR="00EA4B70">
        <w:rPr>
          <w:i w:val="0"/>
          <w:iCs/>
          <w:color w:val="auto"/>
        </w:rPr>
        <w:t xml:space="preserve">aos membros do time </w:t>
      </w:r>
      <w:r>
        <w:rPr>
          <w:i w:val="0"/>
          <w:iCs/>
          <w:color w:val="auto"/>
        </w:rPr>
        <w:t xml:space="preserve">pelo Gerente de Projeto. A comunicação deve ser realizada com muita cautela sempre justificando os pontos considerados na tomada da decisão. </w:t>
      </w:r>
    </w:p>
    <w:p w14:paraId="52F662BC" w14:textId="780A0FEC" w:rsidR="00CD3C19" w:rsidRPr="00E621E0" w:rsidRDefault="00CD3C19" w:rsidP="00CD3C19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As alterações necessárias caso a mudança seja aprovada serão alocadas nos próximos Sprints de acordo com o nível de prioridade. Caso a mudança surta efeito em funcionalidades já implementadas, a prioridade é máxima.</w:t>
      </w:r>
    </w:p>
    <w:p w14:paraId="75565A2C" w14:textId="77777777" w:rsidR="00CD3C19" w:rsidRPr="00CD3C19" w:rsidRDefault="00CD3C19" w:rsidP="00CD3C19"/>
    <w:p w14:paraId="012EED45" w14:textId="77777777" w:rsidR="00214F5A" w:rsidRDefault="00214F5A" w:rsidP="00214F5A">
      <w:pPr>
        <w:pStyle w:val="Ttulo1"/>
        <w:pBdr>
          <w:top w:val="single" w:sz="4" w:space="2" w:color="auto" w:shadow="1"/>
        </w:pBdr>
      </w:pPr>
      <w:bookmarkStart w:id="10" w:name="_Toc457409511"/>
      <w:r>
        <w:t>Cronograma</w:t>
      </w:r>
      <w:bookmarkEnd w:id="10"/>
    </w:p>
    <w:p w14:paraId="00511935" w14:textId="5A5E7AAC" w:rsidR="00214F5A" w:rsidRDefault="00214F5A" w:rsidP="00214F5A">
      <w:pPr>
        <w:pStyle w:val="Ttulo2"/>
      </w:pPr>
      <w:bookmarkStart w:id="11" w:name="_Toc457409512"/>
      <w:r>
        <w:t>Definição</w:t>
      </w:r>
      <w:bookmarkEnd w:id="11"/>
    </w:p>
    <w:p w14:paraId="7594F458" w14:textId="22AD1D43" w:rsidR="00E621E0" w:rsidRPr="00E621E0" w:rsidRDefault="00E629EB" w:rsidP="00E621E0">
      <w:r>
        <w:t>O cronograma é definido no início do projeto, logo após a identificação das histórias de usuário. A duração do projeto é mensurada baseando-se nos dados históricos coletados em outros projetos e na complexidade das tarefas. Caso não existam dados históricos cada tarefa deve ser estimada em 4 horas.</w:t>
      </w:r>
    </w:p>
    <w:p w14:paraId="4240AF04" w14:textId="556A49AE" w:rsidR="00214F5A" w:rsidRDefault="00214F5A" w:rsidP="00214F5A">
      <w:pPr>
        <w:pStyle w:val="Ttulo2"/>
      </w:pPr>
      <w:bookmarkStart w:id="12" w:name="_Toc457409513"/>
      <w:r>
        <w:lastRenderedPageBreak/>
        <w:t>Monitoramento</w:t>
      </w:r>
      <w:bookmarkEnd w:id="12"/>
    </w:p>
    <w:p w14:paraId="699981A2" w14:textId="75345F94" w:rsidR="00E629EB" w:rsidRPr="00E629EB" w:rsidRDefault="008A0F57" w:rsidP="00E629EB">
      <w:r>
        <w:t xml:space="preserve">O cronograma </w:t>
      </w:r>
      <w:r w:rsidR="005F2D60">
        <w:t>deve ser monitorado e atualizado com o decorrer do projeto, podendo sofrer alterações. Sendo refinado no Sprint Planning.</w:t>
      </w:r>
    </w:p>
    <w:p w14:paraId="46870A99" w14:textId="77777777" w:rsidR="00214F5A" w:rsidRDefault="00214F5A" w:rsidP="00214F5A">
      <w:pPr>
        <w:pStyle w:val="Ttulo2"/>
      </w:pPr>
      <w:bookmarkStart w:id="13" w:name="_Toc457409514"/>
      <w:r>
        <w:t>Marcos</w:t>
      </w:r>
      <w:bookmarkEnd w:id="13"/>
    </w:p>
    <w:p w14:paraId="45AE715D" w14:textId="77777777" w:rsidR="00214F5A" w:rsidRPr="00214F5A" w:rsidRDefault="00214F5A" w:rsidP="00214F5A">
      <w:r>
        <w:t>No Plano do projeto deve constar a definição de marcos do projeto, definindo o que gera um marco, esses marcos devem ser registrados no cronograma em uma data específica e devem ser revisados e atualizados durante todo o ciclo de vida do software.</w:t>
      </w:r>
    </w:p>
    <w:p w14:paraId="503FD832" w14:textId="77777777" w:rsidR="00214F5A" w:rsidRDefault="00214F5A" w:rsidP="00214F5A">
      <w:pPr>
        <w:pStyle w:val="Ttulo1"/>
      </w:pPr>
      <w:bookmarkStart w:id="14" w:name="_Toc457409515"/>
      <w:r>
        <w:t>Orçamento</w:t>
      </w:r>
      <w:bookmarkEnd w:id="14"/>
    </w:p>
    <w:p w14:paraId="1F095C6B" w14:textId="45B797DB" w:rsidR="002F6C3F" w:rsidRDefault="00214F5A" w:rsidP="007461E1">
      <w:r>
        <w:t>O orçamento deve ser estimado e documentado no plano de projeto, devendo ser monitorado e atualizado com o tempo.</w:t>
      </w:r>
      <w:r w:rsidR="00B41B49">
        <w:t xml:space="preserve"> A estimativa é feita com base no total de horas estimadas no cronograma inicial mais 20% e levando em consideração o custo por hora de trabalho da equipe.</w:t>
      </w:r>
    </w:p>
    <w:p w14:paraId="2F497C6F" w14:textId="69ADAFA0" w:rsidR="00B41B49" w:rsidRDefault="00B41B49" w:rsidP="007461E1">
      <w:r>
        <w:t>Em casos específicos o método de estimativa do orçamento deve ser definido no plano do projeto.</w:t>
      </w:r>
    </w:p>
    <w:p w14:paraId="64555DF5" w14:textId="428B012F" w:rsidR="00913F70" w:rsidRDefault="005571BF" w:rsidP="007461E1">
      <w:pPr>
        <w:pStyle w:val="Ttulo1"/>
        <w:pBdr>
          <w:top w:val="single" w:sz="4" w:space="2" w:color="auto" w:shadow="1"/>
        </w:pBdr>
      </w:pPr>
      <w:bookmarkStart w:id="15" w:name="_Toc457409516"/>
      <w:r>
        <w:t>Gerência de Risco</w:t>
      </w:r>
      <w:r w:rsidR="002F6C3F">
        <w:t>s</w:t>
      </w:r>
      <w:bookmarkEnd w:id="15"/>
    </w:p>
    <w:p w14:paraId="64555DF6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tem como objetivo definir como serão executadas algumas etapas do processo de gerenciamento dos riscos.</w:t>
      </w:r>
    </w:p>
    <w:p w14:paraId="64555DF7" w14:textId="77777777" w:rsidR="00541E11" w:rsidRPr="00541E11" w:rsidRDefault="00541E11" w:rsidP="00541E11">
      <w:pPr>
        <w:pStyle w:val="Ttulo2"/>
      </w:pPr>
      <w:bookmarkStart w:id="16" w:name="_Toc457409517"/>
      <w:r>
        <w:t>Identificação de Riscos</w:t>
      </w:r>
      <w:bookmarkEnd w:id="16"/>
    </w:p>
    <w:p w14:paraId="64555DF8" w14:textId="13817774" w:rsidR="00913F70" w:rsidRDefault="005571BF">
      <w:r>
        <w:t>O processo de identificação dos riscos será feito continuamente durante toda a execução do projeto por toda a equipe. Tais riscos devem ser reportados diretamente para o gerente d</w:t>
      </w:r>
      <w:r w:rsidR="00F76720">
        <w:t>e</w:t>
      </w:r>
      <w:r>
        <w:t xml:space="preserve"> projeto que deverá discuti-los </w:t>
      </w:r>
      <w:r w:rsidR="00F76720">
        <w:t>durante a Sprint Retrospective.</w:t>
      </w:r>
    </w:p>
    <w:p w14:paraId="4DFE32FD" w14:textId="5EAB112E" w:rsidR="00F76720" w:rsidRDefault="00F76720" w:rsidP="00F76720">
      <w:pPr>
        <w:pStyle w:val="Ttulo2"/>
      </w:pPr>
      <w:bookmarkStart w:id="17" w:name="_Toc457409518"/>
      <w:r>
        <w:t>Análise de Riscos</w:t>
      </w:r>
      <w:bookmarkEnd w:id="17"/>
    </w:p>
    <w:p w14:paraId="63BF06F9" w14:textId="4401BB87" w:rsidR="00F76720" w:rsidRPr="00F76720" w:rsidRDefault="00F76720" w:rsidP="00F76720">
      <w:r>
        <w:t>Os riscos identificados devem ser analisados pelo gerente de projeto de forma a definir a probabilidade e o impacto dos mesmos e assim definir a prioridade de cada um, além de definir a ação a ser tomada caso esses riscos ocorram.</w:t>
      </w:r>
      <w:r w:rsidR="005D04F2">
        <w:t xml:space="preserve"> Esses riscos deveram ser registrados na Planilha de Monitoramento de Riscos.</w:t>
      </w:r>
    </w:p>
    <w:p w14:paraId="64555E11" w14:textId="5E4D5CE2" w:rsidR="001301B0" w:rsidRDefault="00541E11" w:rsidP="001301B0">
      <w:pPr>
        <w:pStyle w:val="Ttulo2"/>
      </w:pPr>
      <w:bookmarkStart w:id="18" w:name="_Toc457409519"/>
      <w:r>
        <w:t>Monitoramento</w:t>
      </w:r>
      <w:bookmarkEnd w:id="18"/>
    </w:p>
    <w:p w14:paraId="4F89ED04" w14:textId="514526DE" w:rsidR="005F4161" w:rsidRDefault="00F76720" w:rsidP="00871058">
      <w:r>
        <w:t xml:space="preserve">Os riscos devem ser monitorados no final de cada Sprint pelo gerente de projetos gerando atualização na </w:t>
      </w:r>
      <w:r w:rsidR="005D04F2">
        <w:t>Plan</w:t>
      </w:r>
      <w:r w:rsidR="00022BB4">
        <w:t>ilha de Monitoramento de Riscos.</w:t>
      </w:r>
    </w:p>
    <w:p w14:paraId="53006590" w14:textId="0D7D7F88" w:rsidR="005D04F2" w:rsidRDefault="005F4161" w:rsidP="005F4161">
      <w:pPr>
        <w:spacing w:before="0" w:after="0"/>
        <w:jc w:val="left"/>
      </w:pPr>
      <w:r>
        <w:br w:type="page"/>
      </w:r>
    </w:p>
    <w:p w14:paraId="32DE497A" w14:textId="3DD95ED1" w:rsidR="00B41B49" w:rsidRDefault="00B41B49" w:rsidP="00B41B49">
      <w:pPr>
        <w:pStyle w:val="Ttulo1"/>
      </w:pPr>
      <w:bookmarkStart w:id="19" w:name="_Toc457409520"/>
      <w:r>
        <w:lastRenderedPageBreak/>
        <w:t>Gerência de Configuração</w:t>
      </w:r>
      <w:bookmarkEnd w:id="19"/>
    </w:p>
    <w:p w14:paraId="722E5504" w14:textId="76C72130" w:rsidR="005E0074" w:rsidRDefault="005E0074" w:rsidP="005E0074">
      <w:pPr>
        <w:pStyle w:val="Ttulo2"/>
      </w:pPr>
      <w:bookmarkStart w:id="20" w:name="_Toc450847074"/>
      <w:bookmarkStart w:id="21" w:name="_Toc457409521"/>
      <w:r>
        <w:t>Política de configuração</w:t>
      </w:r>
      <w:bookmarkEnd w:id="21"/>
    </w:p>
    <w:p w14:paraId="369AE857" w14:textId="1B10E503" w:rsidR="005E0074" w:rsidRDefault="005E0074" w:rsidP="005E0074">
      <w:pPr>
        <w:pStyle w:val="Ttulo3"/>
      </w:pPr>
      <w:bookmarkStart w:id="22" w:name="_Toc457409522"/>
      <w:r>
        <w:t>Identificação da configuração</w:t>
      </w:r>
      <w:bookmarkEnd w:id="20"/>
      <w:bookmarkEnd w:id="22"/>
    </w:p>
    <w:p w14:paraId="6FD0139D" w14:textId="77777777" w:rsidR="005E0074" w:rsidRDefault="005E0074" w:rsidP="005E0074">
      <w:bookmarkStart w:id="23" w:name="_Toc43107426"/>
      <w:bookmarkStart w:id="24" w:name="_Toc46330551"/>
      <w:r>
        <w:t>Deve ser seguida a seguinte convenção para nomenclatura de arquivos e artefatos na Estrutura de Diretórios do Produto.</w:t>
      </w:r>
    </w:p>
    <w:p w14:paraId="1C8D6F37" w14:textId="77777777" w:rsidR="005E0074" w:rsidRPr="005531A9" w:rsidRDefault="005E0074" w:rsidP="005E0074">
      <w:pPr>
        <w:pStyle w:val="TsNormal"/>
        <w:jc w:val="center"/>
        <w:rPr>
          <w:lang w:val="es-ES_tradnl"/>
        </w:rPr>
      </w:pPr>
      <w:r w:rsidRPr="005531A9">
        <w:rPr>
          <w:b/>
          <w:lang w:val="es-ES_tradnl"/>
        </w:rPr>
        <w:t>&lt;</w:t>
      </w:r>
      <w:r>
        <w:rPr>
          <w:b/>
        </w:rPr>
        <w:t>STE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</w:t>
      </w:r>
      <w:r w:rsidRPr="005531A9">
        <w:rPr>
          <w:b/>
          <w:lang w:val="es-ES_tradnl"/>
        </w:rPr>
        <w:t>&lt;A</w:t>
      </w:r>
      <w:r>
        <w:rPr>
          <w:b/>
          <w:lang w:val="es-ES_tradnl"/>
        </w:rPr>
        <w:t>AA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_&lt;TextoLivre&gt;.&lt;EXT&gt;</w:t>
      </w:r>
    </w:p>
    <w:p w14:paraId="78F04A26" w14:textId="77777777" w:rsidR="005E0074" w:rsidRPr="005531A9" w:rsidRDefault="005E0074" w:rsidP="005E0074">
      <w:pPr>
        <w:pStyle w:val="TsNormal"/>
        <w:rPr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5E0074" w:rsidRPr="00575454" w14:paraId="4B768909" w14:textId="77777777" w:rsidTr="009451AE">
        <w:tc>
          <w:tcPr>
            <w:tcW w:w="1985" w:type="dxa"/>
            <w:shd w:val="clear" w:color="auto" w:fill="AEAAAA" w:themeFill="background2" w:themeFillShade="BF"/>
          </w:tcPr>
          <w:p w14:paraId="35598459" w14:textId="77777777" w:rsidR="005E0074" w:rsidRPr="00F000F8" w:rsidRDefault="005E0074" w:rsidP="009451AE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AEAAAA" w:themeFill="background2" w:themeFillShade="BF"/>
          </w:tcPr>
          <w:p w14:paraId="46371D94" w14:textId="77777777" w:rsidR="005E0074" w:rsidRPr="00F000F8" w:rsidRDefault="005E0074" w:rsidP="009451AE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5E0074" w:rsidRPr="00761EF5" w14:paraId="605342F3" w14:textId="77777777" w:rsidTr="009451AE">
        <w:trPr>
          <w:trHeight w:val="159"/>
        </w:trPr>
        <w:tc>
          <w:tcPr>
            <w:tcW w:w="1985" w:type="dxa"/>
            <w:vAlign w:val="center"/>
          </w:tcPr>
          <w:p w14:paraId="1D74090B" w14:textId="77777777" w:rsidR="005E0074" w:rsidRPr="00EE3703" w:rsidRDefault="005E0074" w:rsidP="009451AE">
            <w:pPr>
              <w:pStyle w:val="TsNormal"/>
            </w:pPr>
          </w:p>
          <w:p w14:paraId="078BBE9F" w14:textId="77777777" w:rsidR="005E0074" w:rsidRPr="00EE3703" w:rsidRDefault="005E0074" w:rsidP="009451AE">
            <w:pPr>
              <w:pStyle w:val="TsNormal"/>
            </w:pPr>
            <w:r w:rsidRPr="00EE3703">
              <w:t>&lt;</w:t>
            </w:r>
            <w:r>
              <w:t>STE</w:t>
            </w:r>
            <w:r w:rsidRPr="00EE3703">
              <w:t>&gt;</w:t>
            </w:r>
          </w:p>
          <w:p w14:paraId="171C8227" w14:textId="77777777" w:rsidR="005E0074" w:rsidRPr="00EE3703" w:rsidRDefault="005E0074" w:rsidP="009451AE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3BB9C1F9" w14:textId="77777777" w:rsidR="005E0074" w:rsidRPr="00761EF5" w:rsidRDefault="005E0074" w:rsidP="009451AE">
            <w:pPr>
              <w:pStyle w:val="TsNormal"/>
              <w:ind w:firstLine="204"/>
              <w:rPr>
                <w:lang w:val="en-GB"/>
              </w:rPr>
            </w:pPr>
            <w:r w:rsidRPr="00761EF5">
              <w:rPr>
                <w:lang w:val="en-GB"/>
              </w:rPr>
              <w:t>Identifica o sistema. “</w:t>
            </w:r>
            <w:r>
              <w:rPr>
                <w:lang w:val="en-GB"/>
              </w:rPr>
              <w:t>STE - StudyEach</w:t>
            </w:r>
            <w:r w:rsidRPr="00761EF5">
              <w:rPr>
                <w:lang w:val="en-GB"/>
              </w:rPr>
              <w:t>”</w:t>
            </w:r>
          </w:p>
        </w:tc>
      </w:tr>
      <w:tr w:rsidR="005E0074" w:rsidRPr="005531A9" w14:paraId="5BDAD466" w14:textId="77777777" w:rsidTr="009451AE">
        <w:trPr>
          <w:trHeight w:val="159"/>
        </w:trPr>
        <w:tc>
          <w:tcPr>
            <w:tcW w:w="1985" w:type="dxa"/>
            <w:vAlign w:val="center"/>
          </w:tcPr>
          <w:p w14:paraId="753C47C7" w14:textId="77777777" w:rsidR="005E0074" w:rsidRPr="00EE3703" w:rsidRDefault="005E0074" w:rsidP="009451AE">
            <w:pPr>
              <w:pStyle w:val="TsNormal"/>
            </w:pPr>
            <w:r w:rsidRPr="00EE3703">
              <w:t>&lt;A</w:t>
            </w:r>
            <w:r>
              <w:t>AA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249AA5E4" w14:textId="77777777" w:rsidR="005E0074" w:rsidRPr="00626571" w:rsidRDefault="005E0074" w:rsidP="009451AE">
            <w:pPr>
              <w:pStyle w:val="TsNormal"/>
              <w:ind w:left="204" w:firstLine="0"/>
            </w:pPr>
            <w:r>
              <w:t>A</w:t>
            </w:r>
            <w:r w:rsidRPr="00626571">
              <w:t xml:space="preserve">crônimo de três letras dos vários tipos de artefatos </w:t>
            </w:r>
            <w:r>
              <w:t>definidos previamente na seção acrônimos deste documento.</w:t>
            </w:r>
          </w:p>
        </w:tc>
      </w:tr>
      <w:tr w:rsidR="005E0074" w:rsidRPr="005531A9" w14:paraId="75A237B0" w14:textId="77777777" w:rsidTr="009451AE">
        <w:trPr>
          <w:trHeight w:val="159"/>
        </w:trPr>
        <w:tc>
          <w:tcPr>
            <w:tcW w:w="1985" w:type="dxa"/>
            <w:vAlign w:val="center"/>
          </w:tcPr>
          <w:p w14:paraId="75132C36" w14:textId="77777777" w:rsidR="005E0074" w:rsidRPr="00EE3703" w:rsidRDefault="005E0074" w:rsidP="009451AE">
            <w:pPr>
              <w:pStyle w:val="TsNormal"/>
            </w:pPr>
          </w:p>
          <w:p w14:paraId="7B9407AE" w14:textId="77777777" w:rsidR="005E0074" w:rsidRPr="00EE3703" w:rsidRDefault="005E0074" w:rsidP="009451AE">
            <w:pPr>
              <w:pStyle w:val="TsNormal"/>
            </w:pPr>
            <w:r>
              <w:t>&lt;TextoLivre&gt;</w:t>
            </w:r>
          </w:p>
          <w:p w14:paraId="78F785FC" w14:textId="77777777" w:rsidR="005E0074" w:rsidRPr="00EE3703" w:rsidRDefault="005E0074" w:rsidP="009451AE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4ADC046A" w14:textId="77777777" w:rsidR="005E0074" w:rsidRPr="00626571" w:rsidRDefault="005E0074" w:rsidP="009451AE">
            <w:pPr>
              <w:pStyle w:val="TsNormal"/>
              <w:ind w:firstLine="204"/>
            </w:pPr>
            <w:r>
              <w:t xml:space="preserve">Texto Livre para a melhor identificação do documento. </w:t>
            </w:r>
          </w:p>
        </w:tc>
      </w:tr>
      <w:tr w:rsidR="005E0074" w:rsidRPr="005531A9" w14:paraId="7AF0F9FD" w14:textId="77777777" w:rsidTr="009451AE">
        <w:trPr>
          <w:trHeight w:val="159"/>
        </w:trPr>
        <w:tc>
          <w:tcPr>
            <w:tcW w:w="1985" w:type="dxa"/>
            <w:vAlign w:val="center"/>
          </w:tcPr>
          <w:p w14:paraId="6B3F4B54" w14:textId="77777777" w:rsidR="005E0074" w:rsidRPr="00EE3703" w:rsidRDefault="005E0074" w:rsidP="009451AE">
            <w:pPr>
              <w:pStyle w:val="TsNormal"/>
            </w:pPr>
          </w:p>
          <w:p w14:paraId="7639C109" w14:textId="77777777" w:rsidR="005E0074" w:rsidRPr="00EE3703" w:rsidRDefault="005E0074" w:rsidP="009451AE">
            <w:pPr>
              <w:pStyle w:val="TsNormal"/>
            </w:pPr>
            <w:r w:rsidRPr="00EE3703">
              <w:t>&lt;</w:t>
            </w:r>
            <w:r>
              <w:t>EXT</w:t>
            </w:r>
            <w:r w:rsidRPr="00EE3703">
              <w:t>&gt;</w:t>
            </w:r>
          </w:p>
          <w:p w14:paraId="20AF6949" w14:textId="77777777" w:rsidR="005E0074" w:rsidRPr="00EE3703" w:rsidRDefault="005E0074" w:rsidP="009451AE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0466E878" w14:textId="77777777" w:rsidR="005E0074" w:rsidRPr="00626571" w:rsidRDefault="005E0074" w:rsidP="009451AE">
            <w:pPr>
              <w:pStyle w:val="TsNormal"/>
              <w:ind w:firstLine="204"/>
            </w:pPr>
            <w:r>
              <w:t>Extensão do arquivo do documento.</w:t>
            </w:r>
          </w:p>
        </w:tc>
      </w:tr>
    </w:tbl>
    <w:p w14:paraId="7E7D7BAC" w14:textId="7EAE6F77" w:rsidR="005E0074" w:rsidRDefault="005E0074" w:rsidP="005E0074">
      <w:pPr>
        <w:pStyle w:val="Ttulo3"/>
      </w:pPr>
      <w:bookmarkStart w:id="25" w:name="_Toc450847075"/>
      <w:bookmarkStart w:id="26" w:name="_Toc457409523"/>
      <w:r>
        <w:t>Numeração das versões</w:t>
      </w:r>
      <w:bookmarkEnd w:id="23"/>
      <w:bookmarkEnd w:id="24"/>
      <w:bookmarkEnd w:id="25"/>
      <w:bookmarkEnd w:id="26"/>
    </w:p>
    <w:p w14:paraId="2EFE6A4D" w14:textId="77777777" w:rsidR="005E0074" w:rsidRDefault="005E0074" w:rsidP="005E0074">
      <w:r>
        <w:t>Deve-se seguir o seguinte padrão para a numeração dos builds:</w:t>
      </w:r>
    </w:p>
    <w:p w14:paraId="7140C657" w14:textId="77777777" w:rsidR="005E0074" w:rsidRDefault="005E0074" w:rsidP="005E0074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drawing>
          <wp:inline distT="0" distB="0" distL="0" distR="0" wp14:anchorId="3A0B072B" wp14:editId="541EDACE">
            <wp:extent cx="4352925" cy="1657350"/>
            <wp:effectExtent l="0" t="0" r="0" b="0"/>
            <wp:docPr id="3" name="Imagem 3" descr="D:\Qualiti\pro.net\pro.net\imagens\atividades\ambienteGerenciaConfiguracao\nomeacaoBui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ualiti\pro.net\pro.net\imagens\atividades\ambienteGerenciaConfiguracao\nomeacaoBuil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E48D" w14:textId="77777777" w:rsidR="005E0074" w:rsidRDefault="005E0074" w:rsidP="005E0074">
      <w:pPr>
        <w:jc w:val="center"/>
        <w:rPr>
          <w:rFonts w:ascii="Verdana" w:hAnsi="Verdana"/>
          <w:sz w:val="20"/>
        </w:rPr>
      </w:pPr>
    </w:p>
    <w:p w14:paraId="461DD342" w14:textId="77777777" w:rsidR="005E0074" w:rsidRPr="00674308" w:rsidRDefault="005E0074" w:rsidP="005E0074">
      <w:r w:rsidRPr="00674308">
        <w:t xml:space="preserve">O número inicial do </w:t>
      </w:r>
      <w:r w:rsidRPr="00674308">
        <w:rPr>
          <w:i/>
          <w:iCs/>
        </w:rPr>
        <w:t>build</w:t>
      </w:r>
      <w:r w:rsidRPr="00674308">
        <w:t xml:space="preserve"> é </w:t>
      </w:r>
      <w:r w:rsidRPr="00674308">
        <w:rPr>
          <w:b/>
          <w:bCs/>
        </w:rPr>
        <w:t>0.0.0</w:t>
      </w:r>
      <w:r w:rsidRPr="00674308">
        <w:t xml:space="preserve">. Quando cada </w:t>
      </w:r>
      <w:r w:rsidRPr="00674308">
        <w:rPr>
          <w:i/>
          <w:iCs/>
        </w:rPr>
        <w:t>release</w:t>
      </w:r>
      <w:r w:rsidRPr="00674308">
        <w:t xml:space="preserve"> interno for lançado, o segundo dígito deve ser incrementado. Desse modo, o primeiro </w:t>
      </w:r>
      <w:r w:rsidRPr="00674308">
        <w:rPr>
          <w:i/>
          <w:iCs/>
        </w:rPr>
        <w:t>release</w:t>
      </w:r>
      <w:r w:rsidRPr="00674308">
        <w:t xml:space="preserve"> interno é nomeado </w:t>
      </w:r>
      <w:r w:rsidRPr="00674308">
        <w:rPr>
          <w:b/>
          <w:bCs/>
        </w:rPr>
        <w:t>0.1.0</w:t>
      </w:r>
      <w:r w:rsidRPr="00674308">
        <w:t xml:space="preserve">. Quando um </w:t>
      </w:r>
      <w:r w:rsidRPr="00674308">
        <w:rPr>
          <w:i/>
          <w:iCs/>
        </w:rPr>
        <w:t>build</w:t>
      </w:r>
      <w:r w:rsidRPr="00674308">
        <w:t xml:space="preserve"> (que não constitua um release interno) for gerado, deve-se incrementar o terceiro dígito. Desse modo, o primeiro </w:t>
      </w:r>
      <w:r w:rsidRPr="00674308">
        <w:rPr>
          <w:i/>
          <w:iCs/>
        </w:rPr>
        <w:t>build</w:t>
      </w:r>
      <w:r w:rsidRPr="00674308">
        <w:t xml:space="preserve"> lançado depois do primeiro </w:t>
      </w:r>
      <w:r w:rsidRPr="00674308">
        <w:rPr>
          <w:i/>
          <w:iCs/>
        </w:rPr>
        <w:t>release</w:t>
      </w:r>
      <w:r w:rsidRPr="00674308">
        <w:t xml:space="preserve"> interno é nomeado </w:t>
      </w:r>
      <w:r w:rsidRPr="00674308">
        <w:rPr>
          <w:b/>
          <w:bCs/>
        </w:rPr>
        <w:t>0.1.1</w:t>
      </w:r>
      <w:r w:rsidRPr="00674308">
        <w:t xml:space="preserve">. O segundo </w:t>
      </w:r>
      <w:r w:rsidRPr="00674308">
        <w:rPr>
          <w:i/>
          <w:iCs/>
        </w:rPr>
        <w:t>release</w:t>
      </w:r>
      <w:r w:rsidRPr="00674308">
        <w:t xml:space="preserve"> interno será </w:t>
      </w:r>
      <w:r w:rsidRPr="00674308">
        <w:rPr>
          <w:b/>
          <w:bCs/>
        </w:rPr>
        <w:t>0.2.0</w:t>
      </w:r>
      <w:r w:rsidRPr="00674308">
        <w:t xml:space="preserve">. Quando for lançado o primeiro </w:t>
      </w:r>
      <w:r w:rsidRPr="00674308">
        <w:rPr>
          <w:i/>
          <w:iCs/>
        </w:rPr>
        <w:t>Golden</w:t>
      </w:r>
      <w:r w:rsidRPr="00674308">
        <w:t xml:space="preserve"> </w:t>
      </w:r>
      <w:r w:rsidRPr="00674308">
        <w:rPr>
          <w:i/>
          <w:iCs/>
        </w:rPr>
        <w:t>Release</w:t>
      </w:r>
      <w:r w:rsidRPr="00674308">
        <w:t xml:space="preserve">, deve-se incrementar o primeiro dígito e zerar os demais dígitos, o que no caso resulta na versão de número </w:t>
      </w:r>
      <w:r w:rsidRPr="00674308">
        <w:rPr>
          <w:b/>
          <w:bCs/>
        </w:rPr>
        <w:t>1.0.0</w:t>
      </w:r>
      <w:r w:rsidRPr="00674308">
        <w:t>.</w:t>
      </w:r>
    </w:p>
    <w:p w14:paraId="013E633F" w14:textId="77777777" w:rsidR="005E0074" w:rsidRPr="00674308" w:rsidRDefault="005E0074" w:rsidP="005E0074">
      <w:r w:rsidRPr="00674308">
        <w:t xml:space="preserve">Cada final de Sprint gera um </w:t>
      </w:r>
      <w:r w:rsidRPr="00674308">
        <w:rPr>
          <w:i/>
        </w:rPr>
        <w:t>release</w:t>
      </w:r>
      <w:r w:rsidRPr="00674308">
        <w:t>. Builds podem ocorrer durante o Sprint quando a finalização de uma tarefa necessitar do mesmo ou impactar em demais tarefas.</w:t>
      </w:r>
    </w:p>
    <w:p w14:paraId="51721A50" w14:textId="77777777" w:rsidR="005E0074" w:rsidRDefault="005E0074" w:rsidP="005E0074">
      <w:pPr>
        <w:pStyle w:val="Ttulo3"/>
        <w:rPr>
          <w:i/>
        </w:rPr>
      </w:pPr>
      <w:bookmarkStart w:id="27" w:name="_Toc450847077"/>
      <w:bookmarkStart w:id="28" w:name="_Toc457409524"/>
      <w:r>
        <w:t xml:space="preserve">Numeração e identificação de </w:t>
      </w:r>
      <w:r w:rsidRPr="005305FD">
        <w:rPr>
          <w:i/>
        </w:rPr>
        <w:t>branchs</w:t>
      </w:r>
      <w:r>
        <w:t xml:space="preserve"> e </w:t>
      </w:r>
      <w:r w:rsidRPr="005305FD">
        <w:rPr>
          <w:i/>
        </w:rPr>
        <w:t>commits</w:t>
      </w:r>
      <w:bookmarkEnd w:id="27"/>
      <w:bookmarkEnd w:id="28"/>
    </w:p>
    <w:p w14:paraId="21685245" w14:textId="77777777" w:rsidR="005E0074" w:rsidRDefault="005E0074" w:rsidP="005E0074">
      <w:r>
        <w:t xml:space="preserve">Durante a execução desse projeto, todos os </w:t>
      </w:r>
      <w:r w:rsidRPr="009F7430">
        <w:rPr>
          <w:i/>
        </w:rPr>
        <w:t>branchs</w:t>
      </w:r>
      <w:r>
        <w:t xml:space="preserve"> gerados ou </w:t>
      </w:r>
      <w:r w:rsidRPr="009F7430">
        <w:rPr>
          <w:i/>
        </w:rPr>
        <w:t>commits</w:t>
      </w:r>
      <w:r>
        <w:t xml:space="preserve"> realizados devem seguir o padrão GitFlow. Uma breve descrição do padrão pode ser observada na imagem a seguir:</w:t>
      </w:r>
    </w:p>
    <w:p w14:paraId="3A28F2E4" w14:textId="77777777" w:rsidR="005E0074" w:rsidRDefault="005E0074" w:rsidP="005E0074">
      <w:pPr>
        <w:jc w:val="center"/>
      </w:pPr>
      <w:r>
        <w:rPr>
          <w:noProof/>
        </w:rPr>
        <w:lastRenderedPageBreak/>
        <w:drawing>
          <wp:inline distT="0" distB="0" distL="0" distR="0" wp14:anchorId="3EBCF70A" wp14:editId="33FF41BE">
            <wp:extent cx="4886325" cy="35103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fl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894" cy="351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D5CA" w14:textId="77777777" w:rsidR="005E0074" w:rsidRDefault="005E0074" w:rsidP="005E0074"/>
    <w:p w14:paraId="64E892BA" w14:textId="77777777" w:rsidR="005E0074" w:rsidRDefault="005E0074" w:rsidP="005E0074">
      <w:r>
        <w:t xml:space="preserve">Os </w:t>
      </w:r>
      <w:r w:rsidRPr="009F7430">
        <w:rPr>
          <w:i/>
        </w:rPr>
        <w:t>branchs</w:t>
      </w:r>
      <w:r>
        <w:t xml:space="preserve"> devem ser nomeados de acordo com a tarefa que representa sua existência, seguindo o seguinte padrão:</w:t>
      </w:r>
    </w:p>
    <w:p w14:paraId="4951DC6F" w14:textId="77777777" w:rsidR="005E0074" w:rsidRPr="00761EF5" w:rsidRDefault="005E0074" w:rsidP="005E0074">
      <w:pPr>
        <w:jc w:val="center"/>
        <w:rPr>
          <w:b/>
          <w:lang w:val="en-GB"/>
        </w:rPr>
      </w:pPr>
      <w:r w:rsidRPr="00761EF5">
        <w:rPr>
          <w:b/>
          <w:lang w:val="en-GB"/>
        </w:rPr>
        <w:t>feature/TASK-&lt;id_da_tarefa&gt;</w:t>
      </w:r>
    </w:p>
    <w:p w14:paraId="6482799F" w14:textId="77777777" w:rsidR="005E0074" w:rsidRPr="00761EF5" w:rsidRDefault="005E0074" w:rsidP="005E0074">
      <w:pPr>
        <w:rPr>
          <w:lang w:val="en-GB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5E0074" w:rsidRPr="00575454" w14:paraId="012D13D2" w14:textId="77777777" w:rsidTr="009451AE">
        <w:tc>
          <w:tcPr>
            <w:tcW w:w="1985" w:type="dxa"/>
            <w:shd w:val="clear" w:color="auto" w:fill="AEAAAA" w:themeFill="background2" w:themeFillShade="BF"/>
          </w:tcPr>
          <w:p w14:paraId="7C80A6CB" w14:textId="77777777" w:rsidR="005E0074" w:rsidRPr="00F000F8" w:rsidRDefault="005E0074" w:rsidP="009451AE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AEAAAA" w:themeFill="background2" w:themeFillShade="BF"/>
          </w:tcPr>
          <w:p w14:paraId="6E8BB85F" w14:textId="77777777" w:rsidR="005E0074" w:rsidRPr="00F000F8" w:rsidRDefault="005E0074" w:rsidP="009451AE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5E0074" w:rsidRPr="005531A9" w14:paraId="01C54E1A" w14:textId="77777777" w:rsidTr="009451AE">
        <w:trPr>
          <w:trHeight w:val="479"/>
        </w:trPr>
        <w:tc>
          <w:tcPr>
            <w:tcW w:w="1985" w:type="dxa"/>
            <w:vAlign w:val="center"/>
          </w:tcPr>
          <w:p w14:paraId="395E03C8" w14:textId="77777777" w:rsidR="005E0074" w:rsidRPr="00EE3703" w:rsidRDefault="005E0074" w:rsidP="009451AE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feature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66C3D4BD" w14:textId="77777777" w:rsidR="005E0074" w:rsidRPr="00626571" w:rsidRDefault="005E0074" w:rsidP="009451AE">
            <w:pPr>
              <w:pStyle w:val="TsNormal"/>
              <w:ind w:firstLine="0"/>
            </w:pPr>
            <w:r>
              <w:t>Identificação do padrão gitflow para tarefas</w:t>
            </w:r>
          </w:p>
        </w:tc>
      </w:tr>
      <w:tr w:rsidR="005E0074" w:rsidRPr="005531A9" w14:paraId="7D2B052F" w14:textId="77777777" w:rsidTr="009451AE">
        <w:trPr>
          <w:trHeight w:val="447"/>
        </w:trPr>
        <w:tc>
          <w:tcPr>
            <w:tcW w:w="1985" w:type="dxa"/>
            <w:vAlign w:val="center"/>
          </w:tcPr>
          <w:p w14:paraId="0951DD17" w14:textId="77777777" w:rsidR="005E0074" w:rsidRPr="00EE3703" w:rsidRDefault="005E0074" w:rsidP="009451AE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id_da_tarefa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249B8431" w14:textId="77777777" w:rsidR="005E0074" w:rsidRPr="00626571" w:rsidRDefault="005E0074" w:rsidP="009451AE">
            <w:pPr>
              <w:pStyle w:val="TsNormal"/>
              <w:ind w:firstLine="0"/>
            </w:pPr>
            <w:r>
              <w:t>Identificador único da tarefa que gerou a task.</w:t>
            </w:r>
          </w:p>
        </w:tc>
      </w:tr>
    </w:tbl>
    <w:p w14:paraId="7672D245" w14:textId="77777777" w:rsidR="005E0074" w:rsidRDefault="005E0074" w:rsidP="005E0074"/>
    <w:p w14:paraId="2DF9A2C5" w14:textId="77777777" w:rsidR="005E0074" w:rsidRDefault="005E0074" w:rsidP="005E0074">
      <w:r>
        <w:t xml:space="preserve">Todo </w:t>
      </w:r>
      <w:r w:rsidRPr="009F7430">
        <w:rPr>
          <w:i/>
        </w:rPr>
        <w:t>commit</w:t>
      </w:r>
      <w:r>
        <w:t xml:space="preserve"> deve identificar o </w:t>
      </w:r>
      <w:r w:rsidRPr="009F7430">
        <w:rPr>
          <w:i/>
        </w:rPr>
        <w:t>branch</w:t>
      </w:r>
      <w:r>
        <w:t xml:space="preserve"> que originou as alterações a fim de facilitar os processos de revisão. Os textos de </w:t>
      </w:r>
      <w:r w:rsidRPr="009F7430">
        <w:rPr>
          <w:i/>
        </w:rPr>
        <w:t>commit</w:t>
      </w:r>
      <w:r>
        <w:t xml:space="preserve"> devem ser identificados da seguinte forma:</w:t>
      </w:r>
    </w:p>
    <w:p w14:paraId="5CE6233A" w14:textId="77777777" w:rsidR="005E0074" w:rsidRPr="005305FD" w:rsidRDefault="005E0074" w:rsidP="005E0074">
      <w:pPr>
        <w:jc w:val="center"/>
        <w:rPr>
          <w:b/>
        </w:rPr>
      </w:pPr>
      <w:r>
        <w:rPr>
          <w:b/>
        </w:rPr>
        <w:t>&lt;nome_do_branch&gt; &lt;texto&gt;</w:t>
      </w:r>
    </w:p>
    <w:p w14:paraId="03E242BD" w14:textId="77777777" w:rsidR="005E0074" w:rsidRDefault="005E0074" w:rsidP="005E0074"/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6917"/>
      </w:tblGrid>
      <w:tr w:rsidR="005E0074" w:rsidRPr="00575454" w14:paraId="1068FF62" w14:textId="77777777" w:rsidTr="009451AE">
        <w:tc>
          <w:tcPr>
            <w:tcW w:w="2410" w:type="dxa"/>
            <w:shd w:val="clear" w:color="auto" w:fill="AEAAAA" w:themeFill="background2" w:themeFillShade="BF"/>
          </w:tcPr>
          <w:p w14:paraId="1A26F7E5" w14:textId="77777777" w:rsidR="005E0074" w:rsidRPr="00F000F8" w:rsidRDefault="005E0074" w:rsidP="009451AE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6917" w:type="dxa"/>
            <w:shd w:val="clear" w:color="auto" w:fill="AEAAAA" w:themeFill="background2" w:themeFillShade="BF"/>
          </w:tcPr>
          <w:p w14:paraId="6400DE9C" w14:textId="77777777" w:rsidR="005E0074" w:rsidRPr="00F000F8" w:rsidRDefault="005E0074" w:rsidP="009451AE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5E0074" w:rsidRPr="005531A9" w14:paraId="166A09B4" w14:textId="77777777" w:rsidTr="009451AE">
        <w:trPr>
          <w:trHeight w:val="477"/>
        </w:trPr>
        <w:tc>
          <w:tcPr>
            <w:tcW w:w="2410" w:type="dxa"/>
            <w:vAlign w:val="center"/>
          </w:tcPr>
          <w:p w14:paraId="271A1DFB" w14:textId="77777777" w:rsidR="005E0074" w:rsidRPr="00EE3703" w:rsidRDefault="005E0074" w:rsidP="009451AE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nome_do_branch</w:t>
            </w:r>
            <w:r w:rsidRPr="00EE3703">
              <w:t>&gt;</w:t>
            </w:r>
          </w:p>
        </w:tc>
        <w:tc>
          <w:tcPr>
            <w:tcW w:w="6917" w:type="dxa"/>
            <w:vAlign w:val="center"/>
          </w:tcPr>
          <w:p w14:paraId="2FFCF5AF" w14:textId="77777777" w:rsidR="005E0074" w:rsidRPr="00626571" w:rsidRDefault="005E0074" w:rsidP="009451AE">
            <w:pPr>
              <w:pStyle w:val="TsNormal"/>
              <w:ind w:firstLine="0"/>
            </w:pPr>
            <w:r>
              <w:t xml:space="preserve">Nome do branch relacionado ao </w:t>
            </w:r>
            <w:r w:rsidRPr="005305FD">
              <w:rPr>
                <w:i/>
              </w:rPr>
              <w:t>commit</w:t>
            </w:r>
            <w:r>
              <w:t>.</w:t>
            </w:r>
          </w:p>
        </w:tc>
      </w:tr>
      <w:tr w:rsidR="005E0074" w:rsidRPr="005531A9" w14:paraId="19EFA4D4" w14:textId="77777777" w:rsidTr="009451AE">
        <w:trPr>
          <w:trHeight w:val="545"/>
        </w:trPr>
        <w:tc>
          <w:tcPr>
            <w:tcW w:w="2410" w:type="dxa"/>
            <w:vAlign w:val="center"/>
          </w:tcPr>
          <w:p w14:paraId="7D02EAAB" w14:textId="77777777" w:rsidR="005E0074" w:rsidRPr="00EE3703" w:rsidRDefault="005E0074" w:rsidP="009451AE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texto</w:t>
            </w:r>
            <w:r w:rsidRPr="00EE3703">
              <w:t>&gt;</w:t>
            </w:r>
          </w:p>
        </w:tc>
        <w:tc>
          <w:tcPr>
            <w:tcW w:w="6917" w:type="dxa"/>
            <w:vAlign w:val="center"/>
          </w:tcPr>
          <w:p w14:paraId="73F1AFBC" w14:textId="77777777" w:rsidR="005E0074" w:rsidRPr="00626571" w:rsidRDefault="005E0074" w:rsidP="009451AE">
            <w:pPr>
              <w:pStyle w:val="TsNormal"/>
              <w:ind w:firstLine="0"/>
            </w:pPr>
            <w:r>
              <w:t xml:space="preserve">Texto explicativo sobre as alterações realizadas no </w:t>
            </w:r>
            <w:r w:rsidRPr="005305FD">
              <w:rPr>
                <w:i/>
              </w:rPr>
              <w:t>commit</w:t>
            </w:r>
            <w:r>
              <w:t>.</w:t>
            </w:r>
          </w:p>
        </w:tc>
      </w:tr>
    </w:tbl>
    <w:p w14:paraId="17C1E9FA" w14:textId="740BD242" w:rsidR="005E0074" w:rsidRDefault="005E0074" w:rsidP="005E0074">
      <w:pPr>
        <w:pStyle w:val="Ttulo2"/>
      </w:pPr>
      <w:bookmarkStart w:id="29" w:name="_Toc457409525"/>
      <w:r>
        <w:t>Auditoria</w:t>
      </w:r>
      <w:bookmarkEnd w:id="29"/>
    </w:p>
    <w:p w14:paraId="1343831A" w14:textId="77777777" w:rsidR="005E0074" w:rsidRDefault="005E0074" w:rsidP="005E0074">
      <w:r>
        <w:t xml:space="preserve">Ao final de cada Sprint deve ser feita a auditoria de configuração, visando verificar se os procedimentos e diretrizes estão sendo seguidos de forma correta e adequada, bem como se os itens de configuração e as </w:t>
      </w:r>
      <w:r w:rsidRPr="00973DD7">
        <w:rPr>
          <w:i/>
        </w:rPr>
        <w:t>baselines</w:t>
      </w:r>
      <w:r>
        <w:t xml:space="preserve"> estão íntegras, corretas e consistentes. </w:t>
      </w:r>
    </w:p>
    <w:p w14:paraId="048E12E9" w14:textId="20093E76" w:rsidR="005E0074" w:rsidRPr="005E0074" w:rsidRDefault="005E0074" w:rsidP="005E0074">
      <w:r>
        <w:t>A auditoria será realizada pelo Gerente de Qualidade através de um checklist com itens pré-definidos.</w:t>
      </w:r>
    </w:p>
    <w:p w14:paraId="096BB8AB" w14:textId="74F28AC0" w:rsidR="00B41B49" w:rsidRDefault="00B41B49" w:rsidP="005E0074">
      <w:pPr>
        <w:pStyle w:val="Ttulo1"/>
        <w:pBdr>
          <w:top w:val="single" w:sz="4" w:space="2" w:color="auto" w:shadow="1"/>
        </w:pBdr>
      </w:pPr>
      <w:bookmarkStart w:id="30" w:name="_Toc457409526"/>
      <w:r>
        <w:lastRenderedPageBreak/>
        <w:t>Desenvolvimento</w:t>
      </w:r>
      <w:bookmarkEnd w:id="30"/>
    </w:p>
    <w:p w14:paraId="36207D42" w14:textId="3ABE592D" w:rsidR="00E44266" w:rsidRPr="00E44266" w:rsidRDefault="00E44266" w:rsidP="00E44266">
      <w:r>
        <w:t>Deve ser definido um plano de desenvolvimento para o projeto, onde ser</w:t>
      </w:r>
      <w:r w:rsidR="00D10721">
        <w:t xml:space="preserve">á definido o que </w:t>
      </w:r>
      <w:r w:rsidR="005E0074">
        <w:t>deve ser</w:t>
      </w:r>
      <w:r w:rsidR="00D10721">
        <w:t xml:space="preserve"> implementado em cada Sprint através das </w:t>
      </w:r>
      <w:r>
        <w:t>taref</w:t>
      </w:r>
      <w:r w:rsidR="00D10721">
        <w:t>as da Sprint e o Sprint Backlog.</w:t>
      </w:r>
    </w:p>
    <w:p w14:paraId="4EDC58ED" w14:textId="77777777" w:rsidR="00B80A46" w:rsidRDefault="00B80A46" w:rsidP="00B80A46">
      <w:pPr>
        <w:pStyle w:val="Ttulo1"/>
        <w:pBdr>
          <w:top w:val="single" w:sz="4" w:space="2" w:color="auto" w:shadow="1"/>
        </w:pBdr>
      </w:pPr>
      <w:bookmarkStart w:id="31" w:name="_Toc457409527"/>
      <w:r>
        <w:t>Plano de Testes</w:t>
      </w:r>
      <w:bookmarkEnd w:id="31"/>
    </w:p>
    <w:p w14:paraId="764C54E2" w14:textId="77777777" w:rsidR="00B80A46" w:rsidRDefault="00B80A46" w:rsidP="00B80A46">
      <w:r>
        <w:t>Esta seção define o planejamento de Testes para o projeto, com o objetivo de registrar o que será testado em cada iteração e também documentar aspectos globais relacionados a testes. Isto possibilitará um bem-sucedido gerenciamento e condução de testes no projeto.</w:t>
      </w:r>
    </w:p>
    <w:p w14:paraId="2520E749" w14:textId="77777777" w:rsidR="00B80A46" w:rsidRDefault="00B80A46" w:rsidP="00B80A46">
      <w:pPr>
        <w:pStyle w:val="Ttulo2"/>
      </w:pPr>
      <w:bookmarkStart w:id="32" w:name="_Toc457409528"/>
      <w:r>
        <w:t>Atividades e Cronograma Macro</w:t>
      </w:r>
      <w:bookmarkEnd w:id="32"/>
    </w:p>
    <w:p w14:paraId="7A559CDB" w14:textId="77777777" w:rsidR="00B80A46" w:rsidRDefault="00B80A46" w:rsidP="00B80A46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Nessa seção serão definidas as necessidades para a realização dos testes dos requisitos estabelecidos para o projeto. A aplicação será testada por sprints.</w:t>
      </w:r>
    </w:p>
    <w:p w14:paraId="416F6662" w14:textId="77777777" w:rsidR="00B80A46" w:rsidRDefault="00B80A46" w:rsidP="00B80A46">
      <w:pPr>
        <w:pStyle w:val="Ttulo3"/>
      </w:pPr>
      <w:bookmarkStart w:id="33" w:name="_Toc457409529"/>
      <w:r>
        <w:t>Alvo dos testes</w:t>
      </w:r>
      <w:bookmarkEnd w:id="33"/>
    </w:p>
    <w:p w14:paraId="69B79BEF" w14:textId="77777777" w:rsidR="00B80A46" w:rsidRDefault="00B80A46" w:rsidP="00B80A46">
      <w:r w:rsidRPr="005A7818">
        <w:t>Os testes serão feitos com base nas histórias de usuário, para isso serão definidos casos de uso do sistema e casos de teste baseados em cada história de usuário.</w:t>
      </w:r>
    </w:p>
    <w:p w14:paraId="43E613F7" w14:textId="77777777" w:rsidR="00B80A46" w:rsidRDefault="00B80A46" w:rsidP="00B80A46">
      <w:pPr>
        <w:pStyle w:val="Ttulo3"/>
      </w:pPr>
      <w:bookmarkStart w:id="34" w:name="_Toc457409530"/>
      <w:r>
        <w:t>Tipos de testes</w:t>
      </w:r>
      <w:bookmarkEnd w:id="34"/>
    </w:p>
    <w:p w14:paraId="6C98B309" w14:textId="77777777" w:rsidR="00B80A46" w:rsidRDefault="00B80A46" w:rsidP="00B80A46">
      <w:r>
        <w:t>Primeiramente será realizado o teste de unidade de cada funcionalidade desenvolvida, essa etapa é de responsabilidade do próprio desenvolvedor da funcionalidade durante o seu desenvolvimento.</w:t>
      </w:r>
    </w:p>
    <w:p w14:paraId="391944F9" w14:textId="77777777" w:rsidR="00B80A46" w:rsidRDefault="00B80A46" w:rsidP="00B80A46">
      <w:r>
        <w:t>Ao final do sprint, testes de aceitação serão realizados pelo gerente do projeto juntamente com a equipe de desenvolvimento com base nos casos de uso das histórias selecionadas para aquele sprint.</w:t>
      </w:r>
    </w:p>
    <w:p w14:paraId="1977E318" w14:textId="77777777" w:rsidR="00B80A46" w:rsidRDefault="00B80A46" w:rsidP="00B80A46">
      <w:pPr>
        <w:pStyle w:val="Ttulo3"/>
      </w:pPr>
      <w:bookmarkStart w:id="35" w:name="_Toc457409531"/>
      <w:r>
        <w:t>Registro dos Resultados</w:t>
      </w:r>
      <w:bookmarkEnd w:id="35"/>
      <w:r>
        <w:t xml:space="preserve"> </w:t>
      </w:r>
    </w:p>
    <w:p w14:paraId="274FD302" w14:textId="77777777" w:rsidR="00B80A46" w:rsidRDefault="00B80A46" w:rsidP="00B80A46">
      <w:r>
        <w:t>Os resultados dos testes deverão ser registrados no Documento de Monitoramento de Testes, na seção referente aos testes do sprint em questão.</w:t>
      </w:r>
    </w:p>
    <w:p w14:paraId="3C5EAB8C" w14:textId="77777777" w:rsidR="00B80A46" w:rsidRDefault="00B80A46" w:rsidP="00B80A46">
      <w:pPr>
        <w:pStyle w:val="Ttulo3"/>
      </w:pPr>
      <w:bookmarkStart w:id="36" w:name="_Toc457409532"/>
      <w:r>
        <w:t>Correções</w:t>
      </w:r>
      <w:bookmarkEnd w:id="36"/>
    </w:p>
    <w:p w14:paraId="271787B1" w14:textId="55A4F040" w:rsidR="00B80A46" w:rsidRPr="00B80A46" w:rsidRDefault="00B80A46" w:rsidP="00B80A46">
      <w:pPr>
        <w:rPr>
          <w:rStyle w:val="Hyperlink"/>
          <w:color w:val="auto"/>
          <w:u w:val="none"/>
        </w:rPr>
      </w:pPr>
      <w:r w:rsidRPr="005A7818">
        <w:t xml:space="preserve">Problemas encontrados nos testes de unidade devem ser corrigidos o mais breve possível pelo desenvolvedor da funcionalidade, já os problemas encontrados nos testes funcionais devem </w:t>
      </w:r>
      <w:r>
        <w:t>gerar uma solicitação de mudança de caráter urgente para que sejam corrigidos no próximo sprint.</w:t>
      </w:r>
    </w:p>
    <w:p w14:paraId="153C6CF0" w14:textId="47815419" w:rsidR="00B80A46" w:rsidRDefault="00B80A46" w:rsidP="00B80A46">
      <w:pPr>
        <w:pStyle w:val="Ttulo1"/>
        <w:pBdr>
          <w:top w:val="single" w:sz="4" w:space="2" w:color="auto" w:shadow="1"/>
        </w:pBdr>
      </w:pPr>
      <w:bookmarkStart w:id="37" w:name="_Toc457409533"/>
      <w:r>
        <w:t>Comunicação</w:t>
      </w:r>
      <w:bookmarkEnd w:id="37"/>
    </w:p>
    <w:p w14:paraId="370F8344" w14:textId="539EE245" w:rsidR="005F4161" w:rsidRDefault="00D10721" w:rsidP="00B80A46">
      <w:pPr>
        <w:spacing w:after="120"/>
      </w:pPr>
      <w:r>
        <w:t>Deverá ser definido um plano de Gerenciamento de Comunicação para o projeto onde são espe</w:t>
      </w:r>
      <w:r w:rsidR="00F72511">
        <w:t>cificados os meios de comunicação entre os membros da equipe e a forma de documentação das reuniões do SCRUM. Qualquer documento adicional para comunicação deve ser definido nesse plano.</w:t>
      </w:r>
    </w:p>
    <w:p w14:paraId="19119C1E" w14:textId="48D333BF" w:rsidR="00D10721" w:rsidRDefault="005F4161" w:rsidP="005F4161">
      <w:pPr>
        <w:spacing w:before="0" w:after="0"/>
        <w:jc w:val="left"/>
      </w:pPr>
      <w:r>
        <w:br w:type="page"/>
      </w:r>
      <w:bookmarkStart w:id="38" w:name="_GoBack"/>
      <w:bookmarkEnd w:id="38"/>
    </w:p>
    <w:p w14:paraId="64555EBE" w14:textId="128CC700" w:rsidR="00913F70" w:rsidRDefault="005571BF">
      <w:pPr>
        <w:pStyle w:val="Ttulo1"/>
        <w:pBdr>
          <w:top w:val="single" w:sz="4" w:space="2" w:color="auto" w:shadow="1"/>
        </w:pBdr>
      </w:pPr>
      <w:bookmarkStart w:id="39" w:name="_Toc457409534"/>
      <w:r>
        <w:lastRenderedPageBreak/>
        <w:t>Qualidade</w:t>
      </w:r>
      <w:bookmarkEnd w:id="39"/>
    </w:p>
    <w:p w14:paraId="78A35B65" w14:textId="2F1EA779" w:rsidR="00913F70" w:rsidRDefault="005571BF" w:rsidP="00647721">
      <w:r>
        <w:t>Essa sessão define o Plano de Qualidade para o projeto, identificando como a qualidade da aplicação, dos artefatos e dos processos envolvidos no progresso da solução será garantida.</w:t>
      </w:r>
      <w:r w:rsidR="00A56D09">
        <w:t xml:space="preserve"> </w:t>
      </w:r>
    </w:p>
    <w:p w14:paraId="64555EF6" w14:textId="77777777" w:rsidR="00913F70" w:rsidRDefault="005571BF" w:rsidP="00A56D09">
      <w:pPr>
        <w:pStyle w:val="Ttulo2"/>
      </w:pPr>
      <w:bookmarkStart w:id="40" w:name="_Toc457409535"/>
      <w:r>
        <w:t>Atividades e Cronograma Macro</w:t>
      </w:r>
      <w:bookmarkEnd w:id="40"/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8"/>
        <w:gridCol w:w="3820"/>
        <w:gridCol w:w="1559"/>
        <w:gridCol w:w="1852"/>
      </w:tblGrid>
      <w:tr w:rsidR="00D34573" w14:paraId="64555EFC" w14:textId="77777777" w:rsidTr="00D34573">
        <w:trPr>
          <w:jc w:val="center"/>
        </w:trPr>
        <w:tc>
          <w:tcPr>
            <w:tcW w:w="1978" w:type="dxa"/>
            <w:shd w:val="clear" w:color="auto" w:fill="AEAAAA" w:themeFill="background2" w:themeFillShade="BF"/>
          </w:tcPr>
          <w:p w14:paraId="64555EF7" w14:textId="77777777" w:rsidR="00D34573" w:rsidRPr="00DF7548" w:rsidRDefault="00D34573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Atividade</w:t>
            </w:r>
          </w:p>
        </w:tc>
        <w:tc>
          <w:tcPr>
            <w:tcW w:w="3820" w:type="dxa"/>
            <w:shd w:val="clear" w:color="auto" w:fill="AEAAAA" w:themeFill="background2" w:themeFillShade="BF"/>
          </w:tcPr>
          <w:p w14:paraId="64555EF9" w14:textId="77777777" w:rsidR="00D34573" w:rsidRPr="00DF7548" w:rsidRDefault="00D34573">
            <w:pPr>
              <w:jc w:val="center"/>
              <w:rPr>
                <w:szCs w:val="24"/>
              </w:rPr>
            </w:pPr>
            <w:r w:rsidRPr="00DF7548">
              <w:rPr>
                <w:b/>
                <w:szCs w:val="24"/>
              </w:rPr>
              <w:t>Objetivo e Procedimentos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64555EFA" w14:textId="77777777" w:rsidR="00D34573" w:rsidRPr="00DF7548" w:rsidRDefault="00D34573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Responsável</w:t>
            </w:r>
          </w:p>
        </w:tc>
        <w:tc>
          <w:tcPr>
            <w:tcW w:w="1852" w:type="dxa"/>
            <w:shd w:val="clear" w:color="auto" w:fill="AEAAAA" w:themeFill="background2" w:themeFillShade="BF"/>
          </w:tcPr>
          <w:p w14:paraId="64555EFB" w14:textId="77777777" w:rsidR="00D34573" w:rsidRPr="00DF7548" w:rsidRDefault="00D34573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Data</w:t>
            </w:r>
          </w:p>
        </w:tc>
      </w:tr>
      <w:tr w:rsidR="00D34573" w14:paraId="64555F02" w14:textId="77777777" w:rsidTr="00D34573">
        <w:trPr>
          <w:jc w:val="center"/>
        </w:trPr>
        <w:tc>
          <w:tcPr>
            <w:tcW w:w="1978" w:type="dxa"/>
          </w:tcPr>
          <w:p w14:paraId="64555EFD" w14:textId="77777777" w:rsidR="00D34573" w:rsidRPr="00DF7548" w:rsidRDefault="00D34573" w:rsidP="00D34573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da especificação funcional</w:t>
            </w:r>
          </w:p>
        </w:tc>
        <w:tc>
          <w:tcPr>
            <w:tcW w:w="3820" w:type="dxa"/>
          </w:tcPr>
          <w:p w14:paraId="64555EFF" w14:textId="02829616" w:rsidR="00D34573" w:rsidRPr="00647721" w:rsidRDefault="00D34573" w:rsidP="00647721">
            <w:pPr>
              <w:jc w:val="center"/>
              <w:rPr>
                <w:szCs w:val="24"/>
              </w:rPr>
            </w:pPr>
            <w:r w:rsidRPr="00647721">
              <w:rPr>
                <w:szCs w:val="24"/>
              </w:rPr>
              <w:t xml:space="preserve">Verificar se o </w:t>
            </w:r>
            <w:r w:rsidR="00647721">
              <w:rPr>
                <w:szCs w:val="24"/>
              </w:rPr>
              <w:t>que foi desenvolvido está de acordo com as histórias de usuário selecionadas</w:t>
            </w:r>
          </w:p>
        </w:tc>
        <w:tc>
          <w:tcPr>
            <w:tcW w:w="1559" w:type="dxa"/>
          </w:tcPr>
          <w:p w14:paraId="64555F00" w14:textId="1E1EAE58" w:rsidR="00D34573" w:rsidRPr="00DF7548" w:rsidRDefault="00D34573" w:rsidP="00D34573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Gerente de Qualidade</w:t>
            </w:r>
          </w:p>
        </w:tc>
        <w:tc>
          <w:tcPr>
            <w:tcW w:w="1852" w:type="dxa"/>
          </w:tcPr>
          <w:p w14:paraId="64555F01" w14:textId="5FD819F6" w:rsidR="00D34573" w:rsidRPr="00DF7548" w:rsidRDefault="00D34573" w:rsidP="00D34573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Final de cada sprint</w:t>
            </w:r>
            <w:r>
              <w:rPr>
                <w:szCs w:val="24"/>
              </w:rPr>
              <w:t xml:space="preserve"> e criação de </w:t>
            </w:r>
            <w:r w:rsidRPr="00B96127">
              <w:rPr>
                <w:i/>
                <w:szCs w:val="24"/>
              </w:rPr>
              <w:t>build</w:t>
            </w:r>
          </w:p>
        </w:tc>
      </w:tr>
      <w:tr w:rsidR="00D34573" w14:paraId="64555F08" w14:textId="77777777" w:rsidTr="00D34573">
        <w:trPr>
          <w:jc w:val="center"/>
        </w:trPr>
        <w:tc>
          <w:tcPr>
            <w:tcW w:w="1978" w:type="dxa"/>
          </w:tcPr>
          <w:p w14:paraId="64555F03" w14:textId="77777777" w:rsidR="00D34573" w:rsidRPr="00DF7548" w:rsidRDefault="00D34573" w:rsidP="00D34573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de Código</w:t>
            </w:r>
          </w:p>
        </w:tc>
        <w:tc>
          <w:tcPr>
            <w:tcW w:w="3820" w:type="dxa"/>
          </w:tcPr>
          <w:p w14:paraId="64555F05" w14:textId="7512C102" w:rsidR="00D34573" w:rsidRPr="00647721" w:rsidRDefault="00D34573" w:rsidP="00647721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7721">
              <w:rPr>
                <w:rFonts w:ascii="Times New Roman" w:hAnsi="Times New Roman"/>
                <w:sz w:val="24"/>
                <w:szCs w:val="24"/>
              </w:rPr>
              <w:t>Verif</w:t>
            </w:r>
            <w:r w:rsidR="00647721">
              <w:rPr>
                <w:rFonts w:ascii="Times New Roman" w:hAnsi="Times New Roman"/>
                <w:sz w:val="24"/>
                <w:szCs w:val="24"/>
              </w:rPr>
              <w:t>icar se o código fonte atende aos padrões de codificação definidos.</w:t>
            </w:r>
          </w:p>
        </w:tc>
        <w:tc>
          <w:tcPr>
            <w:tcW w:w="1559" w:type="dxa"/>
          </w:tcPr>
          <w:p w14:paraId="64555F06" w14:textId="6B5C29B8" w:rsidR="00D34573" w:rsidRPr="00DF7548" w:rsidRDefault="00D34573" w:rsidP="00D345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Gerente de Qualidade</w:t>
            </w:r>
          </w:p>
        </w:tc>
        <w:tc>
          <w:tcPr>
            <w:tcW w:w="1852" w:type="dxa"/>
          </w:tcPr>
          <w:p w14:paraId="64555F07" w14:textId="02D9DA19" w:rsidR="00D34573" w:rsidRPr="00DF7548" w:rsidRDefault="00D34573" w:rsidP="00D34573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Final de cada sprint</w:t>
            </w:r>
            <w:r>
              <w:rPr>
                <w:szCs w:val="24"/>
              </w:rPr>
              <w:t xml:space="preserve"> e criação de </w:t>
            </w:r>
            <w:r w:rsidRPr="00B96127">
              <w:rPr>
                <w:i/>
                <w:szCs w:val="24"/>
              </w:rPr>
              <w:t>build</w:t>
            </w:r>
          </w:p>
        </w:tc>
      </w:tr>
      <w:tr w:rsidR="00D34573" w14:paraId="64555F0E" w14:textId="77777777" w:rsidTr="00D34573">
        <w:trPr>
          <w:jc w:val="center"/>
        </w:trPr>
        <w:tc>
          <w:tcPr>
            <w:tcW w:w="1978" w:type="dxa"/>
          </w:tcPr>
          <w:p w14:paraId="64555F09" w14:textId="77777777" w:rsidR="00D34573" w:rsidRPr="00DF7548" w:rsidRDefault="00D34573" w:rsidP="00DF7548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Checklist</w:t>
            </w:r>
          </w:p>
        </w:tc>
        <w:tc>
          <w:tcPr>
            <w:tcW w:w="3820" w:type="dxa"/>
          </w:tcPr>
          <w:p w14:paraId="64555F0B" w14:textId="346806A5" w:rsidR="00D34573" w:rsidRPr="00647721" w:rsidRDefault="00647721" w:rsidP="00F13020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Avaliar a qualidade do processo de acordo com as não conformidades encontradas em cada área.</w:t>
            </w:r>
          </w:p>
        </w:tc>
        <w:tc>
          <w:tcPr>
            <w:tcW w:w="1559" w:type="dxa"/>
          </w:tcPr>
          <w:p w14:paraId="64555F0C" w14:textId="153F1B03" w:rsidR="00D34573" w:rsidRPr="00DF7548" w:rsidRDefault="00D34573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Gerente de Qualidade</w:t>
            </w:r>
          </w:p>
        </w:tc>
        <w:tc>
          <w:tcPr>
            <w:tcW w:w="1852" w:type="dxa"/>
          </w:tcPr>
          <w:p w14:paraId="64555F0D" w14:textId="77777777" w:rsidR="00D34573" w:rsidRPr="00DF7548" w:rsidRDefault="00D34573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Final de cada sprint</w:t>
            </w:r>
          </w:p>
        </w:tc>
      </w:tr>
    </w:tbl>
    <w:p w14:paraId="37AE663A" w14:textId="1330E9C7" w:rsidR="007461E1" w:rsidRDefault="007461E1"/>
    <w:p w14:paraId="70CE4B3C" w14:textId="194CEAC6" w:rsidR="007461E1" w:rsidRDefault="007461E1" w:rsidP="007461E1">
      <w:pPr>
        <w:pStyle w:val="Ttulo1"/>
      </w:pPr>
      <w:bookmarkStart w:id="41" w:name="_Toc484496342"/>
      <w:bookmarkStart w:id="42" w:name="_Toc457409536"/>
      <w:r>
        <w:t>Plano de Medição</w:t>
      </w:r>
      <w:bookmarkEnd w:id="42"/>
    </w:p>
    <w:p w14:paraId="36D768D3" w14:textId="3638FC0D" w:rsidR="007461E1" w:rsidRDefault="002F6C3F" w:rsidP="007461E1">
      <w:r>
        <w:t xml:space="preserve">Essa seção define um Plano de Medição para o projeto, </w:t>
      </w:r>
      <w:r w:rsidR="00A86DBE">
        <w:t xml:space="preserve">que tem como </w:t>
      </w:r>
      <w:r>
        <w:t>objetivo</w:t>
      </w:r>
      <w:r w:rsidR="00A86DBE">
        <w:t xml:space="preserve"> definir como será o processo</w:t>
      </w:r>
      <w:r>
        <w:t xml:space="preserve"> de identificar, priorizar, documentar, revisar e atualizar as medidas pertinentes ao projeto.</w:t>
      </w:r>
    </w:p>
    <w:p w14:paraId="432A4694" w14:textId="5C56CF49" w:rsidR="00A86DBE" w:rsidRDefault="00AF7B7F" w:rsidP="00A86DBE">
      <w:pPr>
        <w:pStyle w:val="Ttulo2"/>
      </w:pPr>
      <w:bookmarkStart w:id="43" w:name="_Toc457409537"/>
      <w:r>
        <w:t>Identificação</w:t>
      </w:r>
      <w:bookmarkEnd w:id="43"/>
    </w:p>
    <w:p w14:paraId="0D0EE005" w14:textId="5B786DE6" w:rsidR="004573E5" w:rsidRDefault="00AF7B7F" w:rsidP="00F72511">
      <w:r>
        <w:t xml:space="preserve">O processo de identificação das medidas será realizado </w:t>
      </w:r>
      <w:r w:rsidR="00C369B7">
        <w:t xml:space="preserve">pelo Gerente de Qualidade </w:t>
      </w:r>
      <w:r w:rsidR="002C5DC5">
        <w:t>no final de cada Sprint</w:t>
      </w:r>
      <w:r>
        <w:t xml:space="preserve">. As medidas serão </w:t>
      </w:r>
      <w:r w:rsidR="002C5DC5">
        <w:t xml:space="preserve">a soma de todas as não conformidades encontradas na </w:t>
      </w:r>
      <w:r w:rsidR="00C369B7">
        <w:t>C</w:t>
      </w:r>
      <w:r w:rsidR="002C5DC5">
        <w:t xml:space="preserve">hecklist </w:t>
      </w:r>
      <w:r w:rsidR="00C369B7">
        <w:t xml:space="preserve">de Avaliação </w:t>
      </w:r>
      <w:r w:rsidR="002C5DC5">
        <w:t xml:space="preserve">e serão </w:t>
      </w:r>
      <w:r>
        <w:t>classificadas por área de processo</w:t>
      </w:r>
      <w:r w:rsidR="002C5DC5">
        <w:t xml:space="preserve">. Todas as medidas deverão ser armazenadas no </w:t>
      </w:r>
      <w:r w:rsidR="00C369B7">
        <w:t>Registro de M</w:t>
      </w:r>
      <w:r w:rsidR="002C5DC5">
        <w:t xml:space="preserve">edição </w:t>
      </w:r>
      <w:r w:rsidR="00F72511">
        <w:t>que estará definido no plano de projeto.</w:t>
      </w:r>
    </w:p>
    <w:p w14:paraId="74679928" w14:textId="055E4F6B" w:rsidR="002C5DC5" w:rsidRDefault="002C5DC5" w:rsidP="002C5DC5">
      <w:pPr>
        <w:pStyle w:val="Ttulo2"/>
      </w:pPr>
      <w:bookmarkStart w:id="44" w:name="_Toc457409538"/>
      <w:r>
        <w:t>Revisão e atualização</w:t>
      </w:r>
      <w:bookmarkEnd w:id="44"/>
    </w:p>
    <w:p w14:paraId="18EA8987" w14:textId="347E31D2" w:rsidR="007461E1" w:rsidRPr="007461E1" w:rsidRDefault="00AE5EC8" w:rsidP="00AE5EC8">
      <w:r>
        <w:t>Ao fim do processo de medição os resultados do mesmo devem ser validados com o Gerente de Projetos. Em caso de mudanças nos objetivos organizacionais o plano de medição deve ser atualizado para atender as necessidades de informação da organização.</w:t>
      </w:r>
    </w:p>
    <w:bookmarkEnd w:id="41"/>
    <w:p w14:paraId="3D671E84" w14:textId="7B114230" w:rsidR="003D450A" w:rsidRDefault="003D450A" w:rsidP="002F6C3F">
      <w:pPr>
        <w:spacing w:before="0" w:after="0"/>
        <w:jc w:val="left"/>
        <w:rPr>
          <w:rStyle w:val="Hyperlink"/>
        </w:rPr>
      </w:pPr>
    </w:p>
    <w:sectPr w:rsidR="003D450A">
      <w:headerReference w:type="default" r:id="rId11"/>
      <w:footerReference w:type="default" r:id="rId12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C32A9" w14:textId="77777777" w:rsidR="0051020F" w:rsidRDefault="0051020F">
      <w:pPr>
        <w:spacing w:before="0" w:after="0"/>
      </w:pPr>
      <w:r>
        <w:separator/>
      </w:r>
    </w:p>
  </w:endnote>
  <w:endnote w:type="continuationSeparator" w:id="0">
    <w:p w14:paraId="76A3DA6E" w14:textId="77777777" w:rsidR="0051020F" w:rsidRDefault="0051020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2F6C3F" w14:paraId="6455604F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04AB8512" w14:textId="17CF3D0A" w:rsidR="00E621E0" w:rsidRPr="00E621E0" w:rsidRDefault="00E621E0">
          <w:pPr>
            <w:pStyle w:val="Rodap"/>
          </w:pPr>
          <w:r>
            <w:t>Processo</w:t>
          </w:r>
        </w:p>
        <w:p w14:paraId="6455604D" w14:textId="3296EF8C" w:rsidR="002F6C3F" w:rsidRPr="00E621E0" w:rsidRDefault="00E621E0">
          <w:pPr>
            <w:pStyle w:val="Rodap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>Arquivo: STE_PR</w:t>
          </w:r>
          <w:r w:rsidR="002F6C3F">
            <w:rPr>
              <w:snapToGrid w:val="0"/>
              <w:lang w:eastAsia="en-US"/>
            </w:rPr>
            <w:t>_</w:t>
          </w:r>
          <w:r w:rsidR="002F6C3F">
            <w:rPr>
              <w:snapToGrid w:val="0"/>
              <w:lang w:eastAsia="en-US"/>
            </w:rPr>
            <w:fldChar w:fldCharType="begin"/>
          </w:r>
          <w:r w:rsidR="002F6C3F">
            <w:rPr>
              <w:snapToGrid w:val="0"/>
              <w:lang w:eastAsia="en-US"/>
            </w:rPr>
            <w:instrText xml:space="preserve"> FILENAME </w:instrText>
          </w:r>
          <w:r w:rsidR="002F6C3F"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Processo</w:t>
          </w:r>
          <w:r w:rsidR="002F6C3F">
            <w:rPr>
              <w:noProof/>
              <w:snapToGrid w:val="0"/>
              <w:lang w:eastAsia="en-US"/>
            </w:rPr>
            <w:t>.doc</w:t>
          </w:r>
          <w:r w:rsidR="002F6C3F">
            <w:rPr>
              <w:snapToGrid w:val="0"/>
              <w:lang w:eastAsia="en-US"/>
            </w:rPr>
            <w:fldChar w:fldCharType="end"/>
          </w:r>
          <w:r w:rsidR="002F6C3F">
            <w:rPr>
              <w:snapToGrid w:val="0"/>
              <w:lang w:eastAsia="en-US"/>
            </w:rPr>
            <w:t>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455604E" w14:textId="131D37AB" w:rsidR="002F6C3F" w:rsidRDefault="002F6C3F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F4161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F4161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  <w:tr w:rsidR="002F6C3F" w14:paraId="64556052" w14:textId="77777777">
      <w:trPr>
        <w:cantSplit/>
        <w:trHeight w:val="367"/>
      </w:trPr>
      <w:tc>
        <w:tcPr>
          <w:tcW w:w="4503" w:type="dxa"/>
          <w:vMerge/>
        </w:tcPr>
        <w:p w14:paraId="64556050" w14:textId="77777777" w:rsidR="002F6C3F" w:rsidRDefault="002F6C3F">
          <w:pPr>
            <w:pStyle w:val="Rodap"/>
          </w:pPr>
        </w:p>
      </w:tc>
      <w:tc>
        <w:tcPr>
          <w:tcW w:w="4783" w:type="dxa"/>
          <w:vAlign w:val="bottom"/>
        </w:tcPr>
        <w:p w14:paraId="64556051" w14:textId="3C0D53FC" w:rsidR="002F6C3F" w:rsidRDefault="002F6C3F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5F4161">
              <w:rPr>
                <w:noProof/>
              </w:rPr>
              <w:t>27/07/2016 19:01:00</w:t>
            </w:r>
          </w:fldSimple>
          <w:r>
            <w:t>h</w:t>
          </w:r>
        </w:p>
      </w:tc>
    </w:tr>
  </w:tbl>
  <w:p w14:paraId="64556053" w14:textId="77777777" w:rsidR="002F6C3F" w:rsidRDefault="002F6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462B0" w14:textId="77777777" w:rsidR="0051020F" w:rsidRDefault="0051020F">
      <w:pPr>
        <w:spacing w:before="0" w:after="0"/>
      </w:pPr>
      <w:r>
        <w:separator/>
      </w:r>
    </w:p>
  </w:footnote>
  <w:footnote w:type="continuationSeparator" w:id="0">
    <w:p w14:paraId="671AD508" w14:textId="77777777" w:rsidR="0051020F" w:rsidRDefault="0051020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5604B" w14:textId="77777777" w:rsidR="002F6C3F" w:rsidRDefault="002F6C3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627D"/>
    <w:multiLevelType w:val="singleLevel"/>
    <w:tmpl w:val="390CDB78"/>
    <w:lvl w:ilvl="0">
      <w:start w:val="1"/>
      <w:numFmt w:val="bullet"/>
      <w:pStyle w:val="PROPOSTA1"/>
      <w:lvlText w:val="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vertAlign w:val="baseline"/>
      </w:rPr>
    </w:lvl>
  </w:abstractNum>
  <w:abstractNum w:abstractNumId="3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3729"/>
    <w:multiLevelType w:val="hybridMultilevel"/>
    <w:tmpl w:val="E0A4B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15A0A"/>
    <w:rsid w:val="00021118"/>
    <w:rsid w:val="00022BB4"/>
    <w:rsid w:val="00036B2B"/>
    <w:rsid w:val="000830EE"/>
    <w:rsid w:val="000911F2"/>
    <w:rsid w:val="000A730C"/>
    <w:rsid w:val="000A766E"/>
    <w:rsid w:val="000C61C4"/>
    <w:rsid w:val="000E39D9"/>
    <w:rsid w:val="0010098E"/>
    <w:rsid w:val="00101CAB"/>
    <w:rsid w:val="001301B0"/>
    <w:rsid w:val="00143937"/>
    <w:rsid w:val="00160A78"/>
    <w:rsid w:val="0019062E"/>
    <w:rsid w:val="0019246E"/>
    <w:rsid w:val="001A4882"/>
    <w:rsid w:val="001A7A92"/>
    <w:rsid w:val="001B6FDE"/>
    <w:rsid w:val="001C3237"/>
    <w:rsid w:val="001E7B47"/>
    <w:rsid w:val="00204CD1"/>
    <w:rsid w:val="002076C9"/>
    <w:rsid w:val="00210B42"/>
    <w:rsid w:val="00214F5A"/>
    <w:rsid w:val="00251A84"/>
    <w:rsid w:val="002B2AD1"/>
    <w:rsid w:val="002C5DC5"/>
    <w:rsid w:val="002E55F2"/>
    <w:rsid w:val="002F6C3F"/>
    <w:rsid w:val="00310DF5"/>
    <w:rsid w:val="00345547"/>
    <w:rsid w:val="0035122B"/>
    <w:rsid w:val="003D450A"/>
    <w:rsid w:val="003E182D"/>
    <w:rsid w:val="0040472F"/>
    <w:rsid w:val="0043709B"/>
    <w:rsid w:val="004573E5"/>
    <w:rsid w:val="00462F34"/>
    <w:rsid w:val="004710F6"/>
    <w:rsid w:val="00487843"/>
    <w:rsid w:val="004A336E"/>
    <w:rsid w:val="004D3050"/>
    <w:rsid w:val="004E7BEF"/>
    <w:rsid w:val="005060D1"/>
    <w:rsid w:val="0051020F"/>
    <w:rsid w:val="005305FD"/>
    <w:rsid w:val="00530AFF"/>
    <w:rsid w:val="005369B9"/>
    <w:rsid w:val="00537D8D"/>
    <w:rsid w:val="00541E11"/>
    <w:rsid w:val="005507A6"/>
    <w:rsid w:val="005571BF"/>
    <w:rsid w:val="00560143"/>
    <w:rsid w:val="005A7818"/>
    <w:rsid w:val="005B5483"/>
    <w:rsid w:val="005B63A2"/>
    <w:rsid w:val="005D04F2"/>
    <w:rsid w:val="005D644C"/>
    <w:rsid w:val="005E0074"/>
    <w:rsid w:val="005E492A"/>
    <w:rsid w:val="005E526B"/>
    <w:rsid w:val="005F2D60"/>
    <w:rsid w:val="005F4161"/>
    <w:rsid w:val="0060355F"/>
    <w:rsid w:val="006073EF"/>
    <w:rsid w:val="00632F64"/>
    <w:rsid w:val="006454EC"/>
    <w:rsid w:val="00647721"/>
    <w:rsid w:val="00652E1B"/>
    <w:rsid w:val="006A589E"/>
    <w:rsid w:val="006F15FD"/>
    <w:rsid w:val="007036C5"/>
    <w:rsid w:val="007461E1"/>
    <w:rsid w:val="00747446"/>
    <w:rsid w:val="00761EF5"/>
    <w:rsid w:val="00787689"/>
    <w:rsid w:val="007D4623"/>
    <w:rsid w:val="00816D65"/>
    <w:rsid w:val="008375C5"/>
    <w:rsid w:val="00871058"/>
    <w:rsid w:val="00881A0A"/>
    <w:rsid w:val="00883E7F"/>
    <w:rsid w:val="008A0F57"/>
    <w:rsid w:val="009009A4"/>
    <w:rsid w:val="00913F70"/>
    <w:rsid w:val="00964189"/>
    <w:rsid w:val="009702E8"/>
    <w:rsid w:val="00994F0F"/>
    <w:rsid w:val="009C0692"/>
    <w:rsid w:val="009C1CDA"/>
    <w:rsid w:val="009C63E0"/>
    <w:rsid w:val="009F27D9"/>
    <w:rsid w:val="009F7430"/>
    <w:rsid w:val="00A3667B"/>
    <w:rsid w:val="00A43563"/>
    <w:rsid w:val="00A56D09"/>
    <w:rsid w:val="00A73422"/>
    <w:rsid w:val="00A86DBE"/>
    <w:rsid w:val="00A92A3F"/>
    <w:rsid w:val="00A95072"/>
    <w:rsid w:val="00AB038F"/>
    <w:rsid w:val="00AE5EC8"/>
    <w:rsid w:val="00AF7B7F"/>
    <w:rsid w:val="00B1013D"/>
    <w:rsid w:val="00B41B49"/>
    <w:rsid w:val="00B4651C"/>
    <w:rsid w:val="00B568A0"/>
    <w:rsid w:val="00B70596"/>
    <w:rsid w:val="00B72CDB"/>
    <w:rsid w:val="00B80A46"/>
    <w:rsid w:val="00B96127"/>
    <w:rsid w:val="00BC7D3B"/>
    <w:rsid w:val="00BD3788"/>
    <w:rsid w:val="00C004E4"/>
    <w:rsid w:val="00C369B7"/>
    <w:rsid w:val="00C55E3C"/>
    <w:rsid w:val="00CA2CDB"/>
    <w:rsid w:val="00CB5C94"/>
    <w:rsid w:val="00CC6300"/>
    <w:rsid w:val="00CC7C45"/>
    <w:rsid w:val="00CD3C19"/>
    <w:rsid w:val="00CE0F9D"/>
    <w:rsid w:val="00CF059E"/>
    <w:rsid w:val="00CF7CAE"/>
    <w:rsid w:val="00D01FD6"/>
    <w:rsid w:val="00D05F81"/>
    <w:rsid w:val="00D10721"/>
    <w:rsid w:val="00D260CA"/>
    <w:rsid w:val="00D34573"/>
    <w:rsid w:val="00D46771"/>
    <w:rsid w:val="00D608C0"/>
    <w:rsid w:val="00D60C81"/>
    <w:rsid w:val="00D86C47"/>
    <w:rsid w:val="00DB3BD9"/>
    <w:rsid w:val="00DF7548"/>
    <w:rsid w:val="00E1675E"/>
    <w:rsid w:val="00E25A14"/>
    <w:rsid w:val="00E44266"/>
    <w:rsid w:val="00E621E0"/>
    <w:rsid w:val="00E629EB"/>
    <w:rsid w:val="00E72F0D"/>
    <w:rsid w:val="00E72F2A"/>
    <w:rsid w:val="00EA4B70"/>
    <w:rsid w:val="00ED359A"/>
    <w:rsid w:val="00EE4674"/>
    <w:rsid w:val="00F000F8"/>
    <w:rsid w:val="00F13020"/>
    <w:rsid w:val="00F2071D"/>
    <w:rsid w:val="00F72511"/>
    <w:rsid w:val="00F76720"/>
    <w:rsid w:val="00F8364E"/>
    <w:rsid w:val="00F86D93"/>
    <w:rsid w:val="00FA6DCA"/>
    <w:rsid w:val="00FE504E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555C96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2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customStyle="1" w:styleId="PROPOSTA1">
    <w:name w:val="PROPOSTA 1"/>
    <w:basedOn w:val="Ttulo1"/>
    <w:autoRedefine/>
    <w:rsid w:val="00EE4674"/>
    <w:pPr>
      <w:widowControl w:val="0"/>
      <w:numPr>
        <w:numId w:val="10"/>
      </w:numPr>
      <w:pBdr>
        <w:top w:val="none" w:sz="0" w:space="0" w:color="auto"/>
        <w:left w:val="none" w:sz="0" w:space="0" w:color="auto"/>
        <w:bottom w:val="threeDEmboss" w:sz="6" w:space="1" w:color="FF0000"/>
        <w:right w:val="none" w:sz="0" w:space="0" w:color="auto"/>
      </w:pBdr>
      <w:shd w:val="clear" w:color="auto" w:fill="auto"/>
      <w:tabs>
        <w:tab w:val="left" w:pos="4820"/>
      </w:tabs>
      <w:spacing w:before="120" w:after="60" w:line="240" w:lineRule="atLeast"/>
      <w:ind w:right="5953"/>
      <w:jc w:val="left"/>
    </w:pPr>
    <w:rPr>
      <w:rFonts w:ascii="Century Gothic" w:hAnsi="Century Gothic" w:cs="Tahoma"/>
      <w:smallCaps/>
      <w:shadow/>
      <w:snapToGrid w:val="0"/>
      <w:color w:val="000080"/>
      <w:spacing w:val="20"/>
      <w:kern w:val="0"/>
      <w:position w:val="4"/>
      <w:sz w:val="22"/>
    </w:rPr>
  </w:style>
  <w:style w:type="table" w:styleId="TabelaSimples5">
    <w:name w:val="Plain Table 5"/>
    <w:basedOn w:val="Tabelanormal"/>
    <w:uiPriority w:val="45"/>
    <w:rsid w:val="00160A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B8F1F-4324-4077-A194-3EE32248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1387</TotalTime>
  <Pages>10</Pages>
  <Words>2281</Words>
  <Characters>12321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14573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Tiago Damascena</cp:lastModifiedBy>
  <cp:revision>91</cp:revision>
  <cp:lastPrinted>2003-08-11T20:30:00Z</cp:lastPrinted>
  <dcterms:created xsi:type="dcterms:W3CDTF">2016-05-11T19:46:00Z</dcterms:created>
  <dcterms:modified xsi:type="dcterms:W3CDTF">2016-07-27T22:07:00Z</dcterms:modified>
</cp:coreProperties>
</file>