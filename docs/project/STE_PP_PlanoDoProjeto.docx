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71361557"/>
    <w:p w14:paraId="64555C96" w14:textId="77777777"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2F6C3F" w:rsidRPr="00D147DA" w:rsidRDefault="002F6C3F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2F6C3F" w:rsidRPr="00D147DA" w:rsidRDefault="002F6C3F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F7761A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 w:rsidRPr="00F7761A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  <w:proofErr w:type="spellEnd"/>
    </w:p>
    <w:p w14:paraId="64555CA0" w14:textId="77777777" w:rsidR="005507A6" w:rsidRPr="00F7761A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F7761A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Plano do Projeto</w:t>
      </w:r>
    </w:p>
    <w:p w14:paraId="64555CA1" w14:textId="68CF36C9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E64897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6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160A78" w14:paraId="716D8541" w14:textId="77777777">
        <w:tc>
          <w:tcPr>
            <w:tcW w:w="1418" w:type="dxa"/>
          </w:tcPr>
          <w:p w14:paraId="55372A86" w14:textId="0B2BBD84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12/07/2016</w:t>
            </w:r>
          </w:p>
        </w:tc>
        <w:tc>
          <w:tcPr>
            <w:tcW w:w="992" w:type="dxa"/>
          </w:tcPr>
          <w:p w14:paraId="406747D2" w14:textId="4B0BED8D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14:paraId="553B27C4" w14:textId="48FBAFF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Mudanças Nível F MPS.BR</w:t>
            </w:r>
          </w:p>
        </w:tc>
        <w:tc>
          <w:tcPr>
            <w:tcW w:w="2410" w:type="dxa"/>
          </w:tcPr>
          <w:p w14:paraId="59717A4B" w14:textId="0AD3627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E64897" w14:paraId="11F0598B" w14:textId="77777777">
        <w:tc>
          <w:tcPr>
            <w:tcW w:w="1418" w:type="dxa"/>
          </w:tcPr>
          <w:p w14:paraId="5864FE74" w14:textId="0A341125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27/07/2016</w:t>
            </w:r>
          </w:p>
        </w:tc>
        <w:tc>
          <w:tcPr>
            <w:tcW w:w="992" w:type="dxa"/>
          </w:tcPr>
          <w:p w14:paraId="35829E14" w14:textId="148FE824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3969" w:type="dxa"/>
          </w:tcPr>
          <w:p w14:paraId="6EF73B5B" w14:textId="0D32086A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Refinamento do Plano do Projeto</w:t>
            </w:r>
          </w:p>
        </w:tc>
        <w:tc>
          <w:tcPr>
            <w:tcW w:w="2410" w:type="dxa"/>
          </w:tcPr>
          <w:p w14:paraId="1DAD06F3" w14:textId="42348B20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45B2D275" w:rsidR="00913F70" w:rsidRPr="00CD44B4" w:rsidRDefault="005571BF">
      <w:pPr>
        <w:pStyle w:val="conteudo"/>
        <w:outlineLvl w:val="0"/>
        <w:rPr>
          <w:rFonts w:ascii="Times New Roman" w:hAnsi="Times New Roman"/>
        </w:rPr>
      </w:pPr>
      <w:r w:rsidRPr="00CD44B4">
        <w:rPr>
          <w:rFonts w:ascii="Times New Roman" w:hAnsi="Times New Roman"/>
        </w:rPr>
        <w:lastRenderedPageBreak/>
        <w:t>C</w:t>
      </w:r>
      <w:r w:rsidR="00CD44B4">
        <w:rPr>
          <w:rFonts w:ascii="Times New Roman" w:hAnsi="Times New Roman"/>
        </w:rPr>
        <w:t>ONTEÚDO</w:t>
      </w:r>
    </w:p>
    <w:p w14:paraId="35B31054" w14:textId="59A721DF" w:rsidR="00CD44B4" w:rsidRPr="00CD44B4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r w:rsidRPr="00CD44B4">
        <w:rPr>
          <w:b w:val="0"/>
          <w:caps w:val="0"/>
          <w:sz w:val="24"/>
        </w:rPr>
        <w:fldChar w:fldCharType="begin"/>
      </w:r>
      <w:r w:rsidRPr="00CD44B4">
        <w:rPr>
          <w:b w:val="0"/>
          <w:caps w:val="0"/>
          <w:sz w:val="24"/>
        </w:rPr>
        <w:instrText xml:space="preserve"> TOC \o "1-3" \h \z </w:instrText>
      </w:r>
      <w:r w:rsidRPr="00CD44B4">
        <w:rPr>
          <w:b w:val="0"/>
          <w:caps w:val="0"/>
          <w:sz w:val="24"/>
        </w:rPr>
        <w:fldChar w:fldCharType="separate"/>
      </w:r>
      <w:hyperlink w:anchor="_Toc457407845" w:history="1">
        <w:r w:rsidR="00CD44B4" w:rsidRPr="00CD44B4">
          <w:rPr>
            <w:rStyle w:val="Hyperlink"/>
            <w:noProof/>
            <w:sz w:val="24"/>
          </w:rPr>
          <w:t>1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Introdução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_Toc457407845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31862EE6" w14:textId="2A0BE1BC" w:rsidR="00CD44B4" w:rsidRPr="00CD44B4" w:rsidRDefault="00693F25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6" w:history="1">
        <w:r w:rsidR="00CD44B4" w:rsidRPr="00CD44B4">
          <w:rPr>
            <w:rStyle w:val="Hyperlink"/>
            <w:noProof/>
            <w:sz w:val="24"/>
          </w:rPr>
          <w:t>1.1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Visão Geral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_Toc457407846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03C1F2DE" w14:textId="42FAF36B" w:rsidR="00CD44B4" w:rsidRPr="00CD44B4" w:rsidRDefault="00693F25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7" w:history="1">
        <w:r w:rsidR="00CD44B4" w:rsidRPr="00CD44B4">
          <w:rPr>
            <w:rStyle w:val="Hyperlink"/>
            <w:noProof/>
            <w:sz w:val="24"/>
          </w:rPr>
          <w:t>1.2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Escopo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_Toc457407847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28EE2CC" w14:textId="1979292D" w:rsidR="00CD44B4" w:rsidRPr="00CD44B4" w:rsidRDefault="00693F25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8" w:history="1">
        <w:r w:rsidR="00CD44B4" w:rsidRPr="00CD44B4">
          <w:rPr>
            <w:rStyle w:val="Hyperlink"/>
            <w:noProof/>
            <w:sz w:val="24"/>
          </w:rPr>
          <w:t>1.3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Acrônimos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_Toc457407848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7E9F9621" w14:textId="050CD9B5" w:rsidR="00CD44B4" w:rsidRPr="00CD44B4" w:rsidRDefault="00693F2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49" w:history="1">
        <w:r w:rsidR="00CD44B4" w:rsidRPr="00CD44B4">
          <w:rPr>
            <w:rStyle w:val="Hyperlink"/>
            <w:noProof/>
            <w:sz w:val="24"/>
          </w:rPr>
          <w:t>2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Plano de Ambiente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_Toc457407849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B4F7104" w14:textId="10AB1B92" w:rsidR="00CD44B4" w:rsidRPr="00CD44B4" w:rsidRDefault="00693F2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0" w:history="1">
        <w:r w:rsidR="00CD44B4" w:rsidRPr="00CD44B4">
          <w:rPr>
            <w:rStyle w:val="Hyperlink"/>
            <w:noProof/>
            <w:sz w:val="24"/>
          </w:rPr>
          <w:t>3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Cronograma Geral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_Toc457407850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1AF7833" w14:textId="1679082D" w:rsidR="00CD44B4" w:rsidRPr="00CD44B4" w:rsidRDefault="00693F2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1" w:history="1">
        <w:r w:rsidR="00CD44B4" w:rsidRPr="00CD44B4">
          <w:rPr>
            <w:rStyle w:val="Hyperlink"/>
            <w:noProof/>
            <w:sz w:val="24"/>
          </w:rPr>
          <w:t>4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Controle de Mudanças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_Toc457407851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03A31CE4" w14:textId="168E17F0" w:rsidR="00CD44B4" w:rsidRPr="00CD44B4" w:rsidRDefault="00693F2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2" w:history="1">
        <w:r w:rsidR="00CD44B4" w:rsidRPr="00CD44B4">
          <w:rPr>
            <w:rStyle w:val="Hyperlink"/>
            <w:noProof/>
            <w:sz w:val="24"/>
          </w:rPr>
          <w:t>5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Gerenciamento de Comunicação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_Toc457407852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2397FA92" w14:textId="2CC4FFCE" w:rsidR="00CD44B4" w:rsidRPr="00CD44B4" w:rsidRDefault="00693F2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3" w:history="1">
        <w:r w:rsidR="00CD44B4" w:rsidRPr="00CD44B4">
          <w:rPr>
            <w:rStyle w:val="Hyperlink"/>
            <w:noProof/>
            <w:sz w:val="24"/>
          </w:rPr>
          <w:t>6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Plano de De</w:t>
        </w:r>
        <w:r w:rsidR="00CD44B4" w:rsidRPr="00CD44B4">
          <w:rPr>
            <w:rStyle w:val="Hyperlink"/>
            <w:noProof/>
            <w:sz w:val="24"/>
          </w:rPr>
          <w:t>s</w:t>
        </w:r>
        <w:r w:rsidR="00CD44B4" w:rsidRPr="00CD44B4">
          <w:rPr>
            <w:rStyle w:val="Hyperlink"/>
            <w:noProof/>
            <w:sz w:val="24"/>
          </w:rPr>
          <w:t>envolvimento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_Toc457407853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18747F2B" w14:textId="30BDB57A" w:rsidR="00CD44B4" w:rsidRPr="00CD44B4" w:rsidRDefault="00693F25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54" w:history="1">
        <w:r w:rsidR="00CD44B4" w:rsidRPr="00CD44B4">
          <w:rPr>
            <w:rStyle w:val="Hyperlink"/>
            <w:noProof/>
            <w:sz w:val="24"/>
          </w:rPr>
          <w:t>6.1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Estratégia e Cronograma Macro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_Toc457407854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83F5D14" w14:textId="76EB9336" w:rsidR="00CD44B4" w:rsidRPr="00CD44B4" w:rsidRDefault="00693F25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55" w:history="1">
        <w:r w:rsidR="00CD44B4" w:rsidRPr="00CD44B4">
          <w:rPr>
            <w:rStyle w:val="Hyperlink"/>
            <w:noProof/>
            <w:sz w:val="24"/>
          </w:rPr>
          <w:t>6.2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Atividades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_Toc457407855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1E2948B" w14:textId="14E3A6D8" w:rsidR="00CD44B4" w:rsidRPr="00CD44B4" w:rsidRDefault="00693F2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6" w:history="1">
        <w:r w:rsidR="00CD44B4" w:rsidRPr="00CD44B4">
          <w:rPr>
            <w:rStyle w:val="Hyperlink"/>
            <w:noProof/>
            <w:sz w:val="24"/>
          </w:rPr>
          <w:t>7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Medição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_Toc457407856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2C696EE4" w14:textId="7CCC5AC8" w:rsidR="00CD44B4" w:rsidRPr="00CD44B4" w:rsidRDefault="00693F2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7" w:history="1">
        <w:r w:rsidR="00CD44B4" w:rsidRPr="00CD44B4">
          <w:rPr>
            <w:rStyle w:val="Hyperlink"/>
            <w:noProof/>
            <w:sz w:val="24"/>
          </w:rPr>
          <w:t>8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Recursos humanos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_Toc457407857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63CFE4DC" w14:textId="4A5536D2" w:rsidR="00CD44B4" w:rsidRPr="00CD44B4" w:rsidRDefault="00693F2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8" w:history="1">
        <w:r w:rsidR="00CD44B4" w:rsidRPr="00CD44B4">
          <w:rPr>
            <w:rStyle w:val="Hyperlink"/>
            <w:noProof/>
            <w:sz w:val="24"/>
          </w:rPr>
          <w:t>9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Marcos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_Toc457407858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398BC96D" w14:textId="13564B25" w:rsidR="00CD44B4" w:rsidRPr="00CD44B4" w:rsidRDefault="00693F2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9" w:history="1">
        <w:r w:rsidR="00CD44B4" w:rsidRPr="00CD44B4">
          <w:rPr>
            <w:rStyle w:val="Hyperlink"/>
            <w:noProof/>
            <w:sz w:val="24"/>
          </w:rPr>
          <w:t>10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Orçamento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_Toc457407859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64555D03" w14:textId="60A85ADF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 w:rsidRPr="00CD44B4">
        <w:rPr>
          <w:b/>
          <w:caps/>
        </w:rPr>
        <w:fldChar w:fldCharType="end"/>
      </w:r>
    </w:p>
    <w:p w14:paraId="64555D04" w14:textId="77777777" w:rsidR="00913F70" w:rsidRDefault="005571BF">
      <w:pPr>
        <w:pStyle w:val="Ttulo1"/>
      </w:pPr>
      <w:bookmarkStart w:id="1" w:name="_Toc457407845"/>
      <w:r>
        <w:lastRenderedPageBreak/>
        <w:t>Introdução</w:t>
      </w:r>
      <w:bookmarkEnd w:id="1"/>
    </w:p>
    <w:p w14:paraId="64555D05" w14:textId="77777777" w:rsidR="005B63A2" w:rsidRPr="005B63A2" w:rsidRDefault="005B63A2" w:rsidP="005B63A2">
      <w:pPr>
        <w:pStyle w:val="Ttulo2"/>
      </w:pPr>
      <w:bookmarkStart w:id="2" w:name="_Toc457407846"/>
      <w:r>
        <w:t>Visão Geral</w:t>
      </w:r>
      <w:bookmarkEnd w:id="2"/>
    </w:p>
    <w:p w14:paraId="64555D06" w14:textId="2FC6365C" w:rsidR="00913F70" w:rsidRDefault="005571BF">
      <w:r>
        <w:t xml:space="preserve">Este documento define o Plano de Projeto para o projeto </w:t>
      </w:r>
      <w:proofErr w:type="spellStart"/>
      <w:r w:rsidR="00F2071D">
        <w:rPr>
          <w:b/>
          <w:bCs/>
        </w:rPr>
        <w:t>StudyEach</w:t>
      </w:r>
      <w:proofErr w:type="spellEnd"/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8" w14:textId="0259C6E3" w:rsidR="005B63A2" w:rsidRDefault="005B63A2" w:rsidP="005B63A2">
      <w:pPr>
        <w:pStyle w:val="Ttulo2"/>
      </w:pPr>
      <w:bookmarkStart w:id="3" w:name="_Toc457407847"/>
      <w:r>
        <w:t>Escopo</w:t>
      </w:r>
      <w:bookmarkEnd w:id="3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C" w14:textId="77777777" w:rsidR="00BC7D3B" w:rsidRDefault="00BC7D3B" w:rsidP="00BC7D3B">
      <w:pPr>
        <w:pStyle w:val="Ttulo2"/>
      </w:pPr>
      <w:bookmarkStart w:id="4" w:name="_Toc457407848"/>
      <w:r>
        <w:t>Acrônimos</w:t>
      </w:r>
      <w:bookmarkEnd w:id="4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  <w:tr w:rsidR="002076C9" w14:paraId="5A92B09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78C" w14:textId="06F37C50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D2" w14:textId="2FA7D5A3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Checklist</w:t>
            </w:r>
            <w:proofErr w:type="spellEnd"/>
            <w:r>
              <w:rPr>
                <w:i w:val="0"/>
                <w:iCs/>
                <w:color w:val="auto"/>
              </w:rPr>
              <w:t xml:space="preserve"> de Avaliação de Qualidade</w:t>
            </w:r>
          </w:p>
        </w:tc>
      </w:tr>
      <w:tr w:rsidR="002076C9" w14:paraId="65E3EA21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767" w14:textId="48A73DA4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D3F" w14:textId="1FCFD82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Avaliação MPS.br</w:t>
            </w:r>
          </w:p>
        </w:tc>
      </w:tr>
      <w:tr w:rsidR="002076C9" w14:paraId="42062ECB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1B9" w14:textId="3FF6D755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8F6" w14:textId="6F2F220B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Atas de Reunião</w:t>
            </w:r>
          </w:p>
        </w:tc>
      </w:tr>
      <w:tr w:rsidR="002076C9" w14:paraId="39A3D3B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EB1B" w14:textId="6CBF1437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179E" w14:textId="6B9D2E7D" w:rsidR="002076C9" w:rsidRDefault="002076C9" w:rsidP="002076C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 Diagrama Entidade-Relacionamento do Banco de Dados</w:t>
            </w:r>
          </w:p>
        </w:tc>
      </w:tr>
      <w:tr w:rsidR="002076C9" w14:paraId="120383E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FEC" w14:textId="5EF7C3AE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7148" w14:textId="00EFF10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Termo de Compromisso</w:t>
            </w:r>
          </w:p>
        </w:tc>
      </w:tr>
      <w:tr w:rsidR="002076C9" w14:paraId="273F4E8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62A" w14:textId="5C8CAA6F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5E8" w14:textId="73E56DF2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Currículo</w:t>
            </w:r>
          </w:p>
        </w:tc>
      </w:tr>
      <w:tr w:rsidR="005D04F2" w14:paraId="49957BE0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29B4" w14:textId="425B25F4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A8B9" w14:textId="0028FAA9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Certificação</w:t>
            </w:r>
          </w:p>
        </w:tc>
      </w:tr>
      <w:tr w:rsidR="005D04F2" w14:paraId="73CDCA13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A2B0" w14:textId="3B4ACD6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EF36" w14:textId="17A30B51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Diagramas</w:t>
            </w:r>
          </w:p>
        </w:tc>
      </w:tr>
      <w:tr w:rsidR="005D04F2" w14:paraId="64239E2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0BCE" w14:textId="1DE704C1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GQ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DA11" w14:textId="64F56A3B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Qualidade</w:t>
            </w:r>
          </w:p>
        </w:tc>
      </w:tr>
      <w:tr w:rsidR="005D04F2" w14:paraId="27BC50AE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41AA" w14:textId="7B56888F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EV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EFC5" w14:textId="5DBC0939" w:rsidR="005D04F2" w:rsidRP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Estudo de Viabilidade</w:t>
            </w:r>
          </w:p>
        </w:tc>
      </w:tr>
      <w:tr w:rsidR="005D04F2" w14:paraId="346B9AC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3005" w14:textId="7C74A7EE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0ED3" w14:textId="1DB542E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Medição</w:t>
            </w:r>
          </w:p>
        </w:tc>
      </w:tr>
      <w:tr w:rsidR="005D04F2" w14:paraId="54E0981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1FC1" w14:textId="7CB3C56C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PGC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1384" w14:textId="78AE3F0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Gerência de Configuração</w:t>
            </w:r>
          </w:p>
        </w:tc>
      </w:tr>
      <w:tr w:rsidR="005D04F2" w14:paraId="45D68E42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5F9B" w14:textId="09807F9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PMR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A097" w14:textId="30FF5079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Monitoramento de Riscos</w:t>
            </w:r>
          </w:p>
        </w:tc>
      </w:tr>
    </w:tbl>
    <w:p w14:paraId="750D6515" w14:textId="2BD8CF9A" w:rsidR="00871058" w:rsidRDefault="00871058" w:rsidP="00160A78">
      <w:pPr>
        <w:spacing w:before="0" w:after="0"/>
        <w:jc w:val="left"/>
      </w:pPr>
    </w:p>
    <w:p w14:paraId="47B2A7B6" w14:textId="11D9CCC2" w:rsidR="00F76720" w:rsidRPr="00BC7D3B" w:rsidRDefault="00871058" w:rsidP="00160A78">
      <w:pPr>
        <w:spacing w:before="0" w:after="0"/>
        <w:jc w:val="left"/>
      </w:pPr>
      <w:r>
        <w:br w:type="page"/>
      </w:r>
    </w:p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5" w:name="_Toc457407849"/>
      <w:r>
        <w:lastRenderedPageBreak/>
        <w:t>Plano de Ambiente</w:t>
      </w:r>
      <w:bookmarkEnd w:id="5"/>
    </w:p>
    <w:p w14:paraId="0C6E4980" w14:textId="436AB02B" w:rsidR="00F76720" w:rsidRPr="00D34573" w:rsidRDefault="00F000F8" w:rsidP="00D34573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tbl>
      <w:tblPr>
        <w:tblStyle w:val="TabelaSimples5"/>
        <w:tblW w:w="0" w:type="auto"/>
        <w:tblLook w:val="0420" w:firstRow="1" w:lastRow="0" w:firstColumn="0" w:lastColumn="0" w:noHBand="0" w:noVBand="1"/>
      </w:tblPr>
      <w:tblGrid>
        <w:gridCol w:w="9060"/>
      </w:tblGrid>
      <w:tr w:rsidR="00160A78" w14:paraId="55C5F9A3" w14:textId="77777777" w:rsidTr="00160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</w:tcPr>
          <w:p w14:paraId="15AAD54F" w14:textId="333FAE5A" w:rsidR="00160A78" w:rsidRPr="00160A78" w:rsidRDefault="00160A78">
            <w:pPr>
              <w:rPr>
                <w:rFonts w:asciiTheme="minorHAnsi" w:hAnsiTheme="minorHAnsi" w:cstheme="minorHAnsi"/>
                <w:b/>
              </w:rPr>
            </w:pPr>
            <w:r w:rsidRPr="00160A78">
              <w:rPr>
                <w:rFonts w:asciiTheme="minorHAnsi" w:hAnsiTheme="minorHAnsi" w:cstheme="minorHAnsi"/>
                <w:b/>
                <w:sz w:val="28"/>
              </w:rPr>
              <w:t>Hardware</w:t>
            </w:r>
          </w:p>
        </w:tc>
      </w:tr>
      <w:tr w:rsidR="00160A78" w14:paraId="4783411B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2706B610" w14:textId="3D170EAA" w:rsidR="00160A78" w:rsidRDefault="00160A78">
            <w:r>
              <w:t>Processador Dual Core de 1.5GHz ou mais</w:t>
            </w:r>
          </w:p>
        </w:tc>
      </w:tr>
      <w:tr w:rsidR="00160A78" w14:paraId="7BEAC7A6" w14:textId="77777777" w:rsidTr="00160A78">
        <w:tc>
          <w:tcPr>
            <w:tcW w:w="9060" w:type="dxa"/>
          </w:tcPr>
          <w:p w14:paraId="1165729E" w14:textId="41110CC2" w:rsidR="00160A78" w:rsidRDefault="00160A78">
            <w:r>
              <w:t>2Gb de Memória RAM</w:t>
            </w:r>
          </w:p>
        </w:tc>
      </w:tr>
      <w:tr w:rsidR="00160A78" w14:paraId="30416D87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78FA2A9B" w14:textId="0A200105" w:rsidR="00160A78" w:rsidRDefault="00160A78">
            <w:r>
              <w:t>Conexão à internet</w:t>
            </w:r>
          </w:p>
        </w:tc>
      </w:tr>
    </w:tbl>
    <w:p w14:paraId="32CC2386" w14:textId="0F847D05" w:rsidR="00160A78" w:rsidRDefault="00160A78"/>
    <w:tbl>
      <w:tblPr>
        <w:tblStyle w:val="TabelaSimples5"/>
        <w:tblW w:w="9072" w:type="dxa"/>
        <w:tblLook w:val="0420" w:firstRow="1" w:lastRow="0" w:firstColumn="0" w:lastColumn="0" w:noHBand="0" w:noVBand="1"/>
      </w:tblPr>
      <w:tblGrid>
        <w:gridCol w:w="9072"/>
      </w:tblGrid>
      <w:tr w:rsidR="00F76720" w14:paraId="65849753" w14:textId="77777777" w:rsidTr="00F7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</w:tcPr>
          <w:p w14:paraId="09BE530C" w14:textId="77777777" w:rsidR="00F76720" w:rsidRPr="00160A78" w:rsidRDefault="00F76720" w:rsidP="002F6C3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Software</w:t>
            </w:r>
          </w:p>
        </w:tc>
      </w:tr>
      <w:tr w:rsidR="00F76720" w14:paraId="76E1E987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AAE2C30" w14:textId="77777777" w:rsidR="00F76720" w:rsidRDefault="00F76720" w:rsidP="002F6C3F">
            <w:r>
              <w:t>Windows 7 ou superior</w:t>
            </w:r>
          </w:p>
        </w:tc>
      </w:tr>
      <w:tr w:rsidR="00F76720" w14:paraId="5A72781A" w14:textId="77777777" w:rsidTr="00F76720">
        <w:tc>
          <w:tcPr>
            <w:tcW w:w="9072" w:type="dxa"/>
          </w:tcPr>
          <w:p w14:paraId="53C8D3CE" w14:textId="77777777" w:rsidR="00F76720" w:rsidRDefault="00F76720" w:rsidP="002F6C3F">
            <w:proofErr w:type="spellStart"/>
            <w:r>
              <w:t>PhpStorm</w:t>
            </w:r>
            <w:proofErr w:type="spellEnd"/>
            <w:r>
              <w:t xml:space="preserve"> 9 ou superior</w:t>
            </w:r>
          </w:p>
        </w:tc>
      </w:tr>
      <w:tr w:rsidR="00F76720" w14:paraId="7B023D0F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7476575B" w14:textId="77777777" w:rsidR="00F76720" w:rsidRDefault="00F76720" w:rsidP="002F6C3F">
            <w:proofErr w:type="spellStart"/>
            <w:r>
              <w:t>SourceTree</w:t>
            </w:r>
            <w:proofErr w:type="spellEnd"/>
          </w:p>
        </w:tc>
      </w:tr>
      <w:tr w:rsidR="00F76720" w14:paraId="7128282C" w14:textId="77777777" w:rsidTr="00F76720">
        <w:tc>
          <w:tcPr>
            <w:tcW w:w="9072" w:type="dxa"/>
          </w:tcPr>
          <w:p w14:paraId="1FED6428" w14:textId="77777777" w:rsidR="00F76720" w:rsidRDefault="00F76720" w:rsidP="002F6C3F">
            <w:r>
              <w:t>PHP 5.6</w:t>
            </w:r>
          </w:p>
        </w:tc>
      </w:tr>
      <w:tr w:rsidR="00F76720" w14:paraId="2D9B5CB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C9A116D" w14:textId="77777777" w:rsidR="00F76720" w:rsidRDefault="00F76720" w:rsidP="002F6C3F">
            <w:r>
              <w:t>Composer 1.1.0 ou superior</w:t>
            </w:r>
          </w:p>
        </w:tc>
      </w:tr>
      <w:tr w:rsidR="00F76720" w14:paraId="38B87860" w14:textId="77777777" w:rsidTr="00F76720">
        <w:tc>
          <w:tcPr>
            <w:tcW w:w="9072" w:type="dxa"/>
          </w:tcPr>
          <w:p w14:paraId="3C4185D8" w14:textId="77777777" w:rsidR="00F76720" w:rsidRDefault="00F76720" w:rsidP="002F6C3F">
            <w:r>
              <w:t>Microsoft Office ou Libre Office</w:t>
            </w:r>
          </w:p>
        </w:tc>
      </w:tr>
      <w:tr w:rsidR="00F76720" w14:paraId="3EDF339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17EECA9A" w14:textId="77777777" w:rsidR="00F76720" w:rsidRDefault="00F76720" w:rsidP="002F6C3F">
            <w:r>
              <w:t>XAMPP com PHP 5.6</w:t>
            </w:r>
          </w:p>
        </w:tc>
      </w:tr>
      <w:tr w:rsidR="00F76720" w14:paraId="0D9D0FCE" w14:textId="77777777" w:rsidTr="00F76720">
        <w:tc>
          <w:tcPr>
            <w:tcW w:w="9072" w:type="dxa"/>
          </w:tcPr>
          <w:p w14:paraId="13CBD452" w14:textId="77777777" w:rsidR="00F76720" w:rsidRDefault="00F76720" w:rsidP="002F6C3F">
            <w:r>
              <w:t>MySQL Workbench 6.0 ou superior</w:t>
            </w:r>
          </w:p>
        </w:tc>
      </w:tr>
    </w:tbl>
    <w:p w14:paraId="49CF699A" w14:textId="77777777" w:rsidR="0019062E" w:rsidRDefault="0019062E" w:rsidP="0019062E">
      <w:pPr>
        <w:pStyle w:val="Ttulo1"/>
        <w:pBdr>
          <w:top w:val="single" w:sz="4" w:space="0" w:color="auto" w:shadow="1"/>
        </w:pBdr>
      </w:pPr>
      <w:bookmarkStart w:id="6" w:name="_Toc457407850"/>
      <w:r>
        <w:t>Cronograma Geral</w:t>
      </w:r>
      <w:bookmarkEnd w:id="6"/>
    </w:p>
    <w:p w14:paraId="351327D7" w14:textId="77777777" w:rsidR="0019062E" w:rsidRDefault="0019062E" w:rsidP="0019062E">
      <w:pPr>
        <w:rPr>
          <w:iCs/>
        </w:rPr>
      </w:pPr>
      <w:r>
        <w:rPr>
          <w:iCs/>
        </w:rPr>
        <w:t>O cronograma integrado do projeto está disponível no repositório, no diretório de documentos do projeto e pode ser acessado pelo link abaixo:</w:t>
      </w:r>
    </w:p>
    <w:p w14:paraId="06E60F36" w14:textId="2F845716" w:rsidR="005D04F2" w:rsidRDefault="00693F25" w:rsidP="00DD4DD8">
      <w:pPr>
        <w:jc w:val="center"/>
      </w:pPr>
      <w:hyperlink r:id="rId10" w:history="1">
        <w:r w:rsidR="0019062E" w:rsidRPr="00C004E4">
          <w:rPr>
            <w:rStyle w:val="Hyperlink"/>
            <w:iCs/>
          </w:rPr>
          <w:t>Documento de Cronograma do Projeto</w:t>
        </w:r>
      </w:hyperlink>
      <w:r w:rsidR="00DD4DD8">
        <w:t xml:space="preserve"> </w:t>
      </w:r>
    </w:p>
    <w:p w14:paraId="75930BCA" w14:textId="296BF301" w:rsidR="00277968" w:rsidRDefault="00277968" w:rsidP="00F7761A">
      <w:pPr>
        <w:pStyle w:val="Ttulo1"/>
      </w:pPr>
      <w:r>
        <w:t>Gerência de Configuração</w:t>
      </w:r>
    </w:p>
    <w:p w14:paraId="2D563359" w14:textId="08CCFAA5" w:rsidR="00F7761A" w:rsidRDefault="00F7761A" w:rsidP="00F7761A">
      <w:r>
        <w:t>Todas as informações referentes a Gerência de Configuração podem ser encontradas no Plano de Gerência de Configuração que pode ser acessado no link abaixo:</w:t>
      </w:r>
    </w:p>
    <w:p w14:paraId="3AB848EF" w14:textId="77777777" w:rsidR="00F7761A" w:rsidRPr="00F7761A" w:rsidRDefault="00F7761A" w:rsidP="00F7761A">
      <w:pPr>
        <w:jc w:val="center"/>
      </w:pPr>
    </w:p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7" w:name="_Toc457407851"/>
      <w:r>
        <w:t>Controle de Mudanças</w:t>
      </w:r>
      <w:bookmarkEnd w:id="7"/>
    </w:p>
    <w:p w14:paraId="7A3B17C8" w14:textId="631E9476" w:rsidR="001C3237" w:rsidRPr="001C3237" w:rsidRDefault="005571BF" w:rsidP="00277968">
      <w:pPr>
        <w:pStyle w:val="instrucaodepreenchimento"/>
        <w:ind w:firstLine="360"/>
      </w:pPr>
      <w:r>
        <w:rPr>
          <w:i w:val="0"/>
          <w:iCs/>
          <w:color w:val="auto"/>
        </w:rPr>
        <w:t xml:space="preserve">A </w:t>
      </w:r>
      <w:r w:rsidR="00DD4DD8">
        <w:rPr>
          <w:i w:val="0"/>
          <w:iCs/>
          <w:color w:val="auto"/>
        </w:rPr>
        <w:t xml:space="preserve">atividade de </w:t>
      </w:r>
      <w:r>
        <w:rPr>
          <w:i w:val="0"/>
          <w:iCs/>
          <w:color w:val="auto"/>
        </w:rPr>
        <w:t>mudança</w:t>
      </w:r>
      <w:r w:rsidR="00DD4DD8">
        <w:rPr>
          <w:i w:val="0"/>
          <w:iCs/>
          <w:color w:val="auto"/>
        </w:rPr>
        <w:t xml:space="preserve"> ou adição de histórias de usuário</w:t>
      </w:r>
      <w:r>
        <w:rPr>
          <w:i w:val="0"/>
          <w:iCs/>
          <w:color w:val="auto"/>
        </w:rPr>
        <w:t xml:space="preserve"> deve ser solicitada </w:t>
      </w:r>
      <w:r w:rsidR="004710F6">
        <w:rPr>
          <w:i w:val="0"/>
          <w:iCs/>
          <w:color w:val="auto"/>
        </w:rPr>
        <w:t>na ferramenta Trello na lista “</w:t>
      </w:r>
      <w:proofErr w:type="spellStart"/>
      <w:r w:rsidR="004710F6" w:rsidRPr="004710F6">
        <w:rPr>
          <w:i w:val="0"/>
          <w:iCs/>
          <w:color w:val="auto"/>
        </w:rPr>
        <w:t>Request</w:t>
      </w:r>
      <w:proofErr w:type="spellEnd"/>
      <w:r w:rsidR="004710F6" w:rsidRPr="004710F6">
        <w:rPr>
          <w:i w:val="0"/>
          <w:iCs/>
          <w:color w:val="auto"/>
        </w:rPr>
        <w:t xml:space="preserve"> </w:t>
      </w:r>
      <w:proofErr w:type="spellStart"/>
      <w:r w:rsidR="004710F6" w:rsidRPr="004710F6">
        <w:rPr>
          <w:i w:val="0"/>
          <w:iCs/>
          <w:color w:val="auto"/>
        </w:rPr>
        <w:t>change</w:t>
      </w:r>
      <w:proofErr w:type="spellEnd"/>
      <w:r w:rsidR="004710F6" w:rsidRPr="004710F6">
        <w:rPr>
          <w:i w:val="0"/>
          <w:iCs/>
          <w:color w:val="auto"/>
        </w:rPr>
        <w:t xml:space="preserve"> in </w:t>
      </w:r>
      <w:proofErr w:type="spellStart"/>
      <w:r w:rsidR="004710F6" w:rsidRPr="004710F6">
        <w:rPr>
          <w:i w:val="0"/>
          <w:iCs/>
          <w:color w:val="auto"/>
        </w:rPr>
        <w:t>Backlog</w:t>
      </w:r>
      <w:proofErr w:type="spellEnd"/>
      <w:r w:rsidR="004710F6">
        <w:rPr>
          <w:i w:val="0"/>
          <w:iCs/>
          <w:color w:val="auto"/>
        </w:rPr>
        <w:t xml:space="preserve">” que compõem o quadro </w:t>
      </w:r>
      <w:hyperlink r:id="rId11" w:history="1">
        <w:proofErr w:type="spellStart"/>
        <w:r w:rsidR="004710F6" w:rsidRPr="000A730C">
          <w:rPr>
            <w:rStyle w:val="Hyperlink"/>
            <w:i w:val="0"/>
            <w:iCs/>
          </w:rPr>
          <w:t>Backlog</w:t>
        </w:r>
        <w:proofErr w:type="spellEnd"/>
      </w:hyperlink>
      <w:r w:rsidR="004710F6">
        <w:rPr>
          <w:i w:val="0"/>
          <w:iCs/>
          <w:color w:val="auto"/>
        </w:rPr>
        <w:t>.</w:t>
      </w:r>
    </w:p>
    <w:p w14:paraId="64555F28" w14:textId="774FFA6F" w:rsidR="00913F70" w:rsidRDefault="00CD44B4">
      <w:pPr>
        <w:pStyle w:val="Ttulo1"/>
        <w:pBdr>
          <w:top w:val="single" w:sz="4" w:space="2" w:color="auto" w:shadow="1"/>
        </w:pBdr>
      </w:pPr>
      <w:bookmarkStart w:id="8" w:name="_Toc457407852"/>
      <w:bookmarkStart w:id="9" w:name="_Toc484496342"/>
      <w:r>
        <w:t>Gerenciamento</w:t>
      </w:r>
      <w:r w:rsidR="005571BF">
        <w:t xml:space="preserve"> de Comunicação</w:t>
      </w:r>
      <w:bookmarkEnd w:id="8"/>
    </w:p>
    <w:p w14:paraId="64555F2A" w14:textId="3D04699D" w:rsidR="001E7B47" w:rsidRDefault="001E7B47" w:rsidP="001E7B47">
      <w:pPr>
        <w:spacing w:after="120"/>
      </w:pPr>
      <w:r>
        <w:t>O de Gerenciamento de Comunicações será realizado através das seguintes técnicas e ferramentas:</w:t>
      </w:r>
    </w:p>
    <w:p w14:paraId="64555F2C" w14:textId="60CD5E38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</w:t>
      </w:r>
      <w:proofErr w:type="spellStart"/>
      <w:r w:rsidR="0040472F">
        <w:t>planning</w:t>
      </w:r>
      <w:proofErr w:type="spellEnd"/>
      <w:r>
        <w:t xml:space="preserve">, </w:t>
      </w:r>
      <w:proofErr w:type="spellStart"/>
      <w:r w:rsidR="00FE504E">
        <w:t>retrospective</w:t>
      </w:r>
      <w:proofErr w:type="spellEnd"/>
      <w:r>
        <w:t xml:space="preserve"> e </w:t>
      </w:r>
      <w:proofErr w:type="spellStart"/>
      <w:r>
        <w:t>review</w:t>
      </w:r>
      <w:proofErr w:type="spellEnd"/>
      <w:r>
        <w:t xml:space="preserve"> do SCRUM</w:t>
      </w:r>
    </w:p>
    <w:p w14:paraId="64555F2D" w14:textId="1E112A49" w:rsidR="001E7B47" w:rsidRDefault="00FE504E" w:rsidP="0035122B">
      <w:pPr>
        <w:pStyle w:val="PargrafodaLista"/>
        <w:numPr>
          <w:ilvl w:val="0"/>
          <w:numId w:val="4"/>
        </w:numPr>
        <w:spacing w:after="120"/>
      </w:pPr>
      <w:r>
        <w:t>Quadro de atividades n</w:t>
      </w:r>
      <w:r w:rsidR="001E7B47">
        <w:t xml:space="preserve">o </w:t>
      </w:r>
      <w:r>
        <w:t>Trello</w:t>
      </w:r>
    </w:p>
    <w:p w14:paraId="0763B2B4" w14:textId="4FD7EEB9" w:rsidR="0040472F" w:rsidRDefault="001E7B47" w:rsidP="001E7B47">
      <w:pPr>
        <w:spacing w:after="120"/>
      </w:pPr>
      <w:r w:rsidRPr="0040472F">
        <w:lastRenderedPageBreak/>
        <w:t xml:space="preserve">As reuniões </w:t>
      </w:r>
      <w:proofErr w:type="spellStart"/>
      <w:r w:rsidR="0040472F">
        <w:t>planning</w:t>
      </w:r>
      <w:proofErr w:type="spellEnd"/>
      <w:r w:rsidRPr="0040472F">
        <w:t xml:space="preserve"> </w:t>
      </w:r>
      <w:r w:rsidR="0040472F">
        <w:t xml:space="preserve">e </w:t>
      </w:r>
      <w:proofErr w:type="spellStart"/>
      <w:r w:rsidR="0040472F">
        <w:t>retrospective</w:t>
      </w:r>
      <w:proofErr w:type="spellEnd"/>
      <w:r w:rsidR="0040472F">
        <w:t xml:space="preserve"> </w:t>
      </w:r>
      <w:r w:rsidRPr="0040472F">
        <w:t>do SCRUM serão realizadas online</w:t>
      </w:r>
      <w:r w:rsidR="0040472F">
        <w:t xml:space="preserve">, sendo planejadas e mediadas pelo Gerente de Projeto. Todavia as reuniões </w:t>
      </w:r>
      <w:proofErr w:type="spellStart"/>
      <w:r w:rsidR="0040472F">
        <w:t>review</w:t>
      </w:r>
      <w:proofErr w:type="spellEnd"/>
      <w:r w:rsidR="0040472F">
        <w:t xml:space="preserve"> do SCRUM serão realizadas online e geram os documentos de avaliação 360º.</w:t>
      </w:r>
    </w:p>
    <w:p w14:paraId="5D7ADDBF" w14:textId="044BAA0A" w:rsidR="00FE504E" w:rsidRDefault="00FE504E" w:rsidP="001E7B47">
      <w:pPr>
        <w:spacing w:after="120"/>
      </w:pPr>
      <w:r>
        <w:t>Todas as reuniões geram uma sessão no documento de atas de reunião que pode ser encontrado no link abaixo:</w:t>
      </w:r>
    </w:p>
    <w:p w14:paraId="061232AA" w14:textId="11BD6895" w:rsidR="00FE504E" w:rsidRDefault="00693F25" w:rsidP="00FE504E">
      <w:pPr>
        <w:spacing w:after="120"/>
        <w:jc w:val="center"/>
      </w:pPr>
      <w:hyperlink r:id="rId12" w:history="1">
        <w:r w:rsidR="00FE504E" w:rsidRPr="00FE504E">
          <w:rPr>
            <w:rStyle w:val="Hyperlink"/>
          </w:rPr>
          <w:t>Documento de Atas de Reunião</w:t>
        </w:r>
      </w:hyperlink>
    </w:p>
    <w:p w14:paraId="5078731B" w14:textId="1A7495BB" w:rsidR="007461E1" w:rsidRDefault="00FE504E" w:rsidP="007461E1">
      <w:pPr>
        <w:spacing w:after="120"/>
        <w:jc w:val="left"/>
      </w:pPr>
      <w:r>
        <w:t>No início de cada Sprint os membros devem assinar um termo de compromisso com as tarefas da Sprint que pode ser encontrado no link abaixo:</w:t>
      </w:r>
    </w:p>
    <w:p w14:paraId="7D21F302" w14:textId="6BB8F405" w:rsidR="004573E5" w:rsidRDefault="00693F25" w:rsidP="004573E5">
      <w:pPr>
        <w:spacing w:before="0" w:after="0"/>
        <w:jc w:val="center"/>
      </w:pPr>
      <w:hyperlink r:id="rId13" w:history="1">
        <w:r w:rsidR="004573E5" w:rsidRPr="004573E5">
          <w:rPr>
            <w:rStyle w:val="Hyperlink"/>
          </w:rPr>
          <w:t>Termos de Compromisso</w:t>
        </w:r>
      </w:hyperlink>
    </w:p>
    <w:p w14:paraId="557F911B" w14:textId="231CE645" w:rsidR="007461E1" w:rsidRDefault="00277968" w:rsidP="004573E5">
      <w:pPr>
        <w:spacing w:before="0" w:after="0"/>
        <w:jc w:val="left"/>
      </w:pPr>
      <w:r>
        <w:br w:type="page"/>
      </w:r>
    </w:p>
    <w:p w14:paraId="64555F4F" w14:textId="04B5A416" w:rsidR="00913F70" w:rsidRDefault="005571BF">
      <w:pPr>
        <w:pStyle w:val="Ttulo1"/>
        <w:pBdr>
          <w:top w:val="single" w:sz="4" w:space="2" w:color="auto" w:shadow="1"/>
        </w:pBdr>
      </w:pPr>
      <w:bookmarkStart w:id="10" w:name="_Toc457407853"/>
      <w:r>
        <w:lastRenderedPageBreak/>
        <w:t xml:space="preserve">Plano de </w:t>
      </w:r>
      <w:r w:rsidR="002B2AD1">
        <w:t>Desenvolvimento</w:t>
      </w:r>
      <w:bookmarkEnd w:id="10"/>
    </w:p>
    <w:p w14:paraId="64555F5E" w14:textId="0926D480" w:rsidR="00913F70" w:rsidRDefault="005571BF">
      <w:pPr>
        <w:pStyle w:val="Ttulo2"/>
      </w:pPr>
      <w:bookmarkStart w:id="11" w:name="_Toc457407854"/>
      <w:r>
        <w:t>Estratégia e Cronograma Macro</w:t>
      </w:r>
      <w:bookmarkEnd w:id="11"/>
    </w:p>
    <w:p w14:paraId="27BEF147" w14:textId="397A5E5A" w:rsidR="000A766E" w:rsidRDefault="005E526B">
      <w:r>
        <w:t>A estra</w:t>
      </w:r>
      <w:r w:rsidR="004573E5">
        <w:t xml:space="preserve">tégia de desenvolvimento </w:t>
      </w:r>
      <w:r w:rsidR="00DD4DD8">
        <w:t xml:space="preserve">é </w:t>
      </w:r>
      <w:r w:rsidR="004573E5">
        <w:t>divi</w:t>
      </w:r>
      <w:r w:rsidR="00DD4DD8">
        <w:t>di</w:t>
      </w:r>
      <w:r w:rsidR="004573E5">
        <w:t>da</w:t>
      </w:r>
      <w:r>
        <w:t xml:space="preserve"> por Sprint</w:t>
      </w:r>
      <w:r w:rsidR="00DD4DD8">
        <w:t xml:space="preserve"> e</w:t>
      </w:r>
      <w:r>
        <w:t xml:space="preserve"> pode ser visualizada na ferramenta Trello no quadro</w:t>
      </w:r>
      <w:r w:rsidR="00DD4DD8">
        <w:t xml:space="preserve"> </w:t>
      </w:r>
      <w:proofErr w:type="spellStart"/>
      <w:r w:rsidR="00DD4DD8">
        <w:t>Backlog</w:t>
      </w:r>
      <w:proofErr w:type="spellEnd"/>
      <w:r w:rsidR="00DD4DD8">
        <w:t xml:space="preserve"> o qual</w:t>
      </w:r>
      <w:r w:rsidR="000A766E">
        <w:t xml:space="preserve"> pode ser acessado no link abaixo:</w:t>
      </w:r>
    </w:p>
    <w:p w14:paraId="64555F73" w14:textId="4DB58567" w:rsidR="00913F70" w:rsidRDefault="00693F25" w:rsidP="000A766E">
      <w:pPr>
        <w:jc w:val="center"/>
      </w:pPr>
      <w:hyperlink r:id="rId14" w:history="1">
        <w:r w:rsidR="000A766E">
          <w:rPr>
            <w:rStyle w:val="Hyperlink"/>
            <w:iCs/>
          </w:rPr>
          <w:t xml:space="preserve">Quadro </w:t>
        </w:r>
        <w:proofErr w:type="spellStart"/>
        <w:r w:rsidR="000A766E">
          <w:rPr>
            <w:rStyle w:val="Hyperlink"/>
            <w:iCs/>
          </w:rPr>
          <w:t>Backlog</w:t>
        </w:r>
        <w:proofErr w:type="spellEnd"/>
        <w:r w:rsidR="000A766E">
          <w:rPr>
            <w:rStyle w:val="Hyperlink"/>
            <w:iCs/>
          </w:rPr>
          <w:t xml:space="preserve"> no Trello</w:t>
        </w:r>
      </w:hyperlink>
      <w:r w:rsidR="005E526B">
        <w:t>.</w:t>
      </w:r>
    </w:p>
    <w:p w14:paraId="47CBB0E3" w14:textId="722452E3" w:rsidR="000A766E" w:rsidRDefault="000A766E" w:rsidP="000A766E">
      <w:pPr>
        <w:pStyle w:val="Ttulo2"/>
      </w:pPr>
      <w:bookmarkStart w:id="12" w:name="_Toc457407855"/>
      <w:r>
        <w:t>Atividades</w:t>
      </w:r>
      <w:bookmarkEnd w:id="12"/>
    </w:p>
    <w:p w14:paraId="768CB4F7" w14:textId="05BD901C" w:rsidR="000A766E" w:rsidRDefault="000A766E" w:rsidP="000A766E">
      <w:r>
        <w:t xml:space="preserve">As atividades de Desenvolvimento serão definidas no Quadro Sprint </w:t>
      </w:r>
      <w:proofErr w:type="spellStart"/>
      <w:r>
        <w:t>Task’s</w:t>
      </w:r>
      <w:proofErr w:type="spellEnd"/>
      <w:r>
        <w:t xml:space="preserve"> do </w:t>
      </w:r>
      <w:r w:rsidR="00F7761A">
        <w:t>GitHub</w:t>
      </w:r>
      <w:r>
        <w:t>, onde estará definido para cada</w:t>
      </w:r>
      <w:r w:rsidR="00F7761A">
        <w:t xml:space="preserve"> atividade o que deve ser feito e</w:t>
      </w:r>
      <w:r>
        <w:t xml:space="preserve"> quando </w:t>
      </w:r>
      <w:r w:rsidR="00F7761A">
        <w:t>deve estar pronto</w:t>
      </w:r>
      <w:r>
        <w:t>.</w:t>
      </w:r>
      <w:r w:rsidR="00F7761A">
        <w:t xml:space="preserve"> Cada integrante da equipe poderá escolher as tarefas que deseja fazer, cabendo ao Gerente atribuir aquelas que não forem escolhidas.</w:t>
      </w:r>
      <w:r>
        <w:t xml:space="preserve"> Esse quadro deverá ser gerenciado pelo Gerente de Projeto e acompanhado e atualizado diariamente, sendo de responsabilidade do Gerente a entrega das atividades no prazo. Esse quadro pode ser encontrado no link abaixo:</w:t>
      </w:r>
    </w:p>
    <w:p w14:paraId="19DA1087" w14:textId="4BC67D4B" w:rsidR="00975637" w:rsidRDefault="00693F25" w:rsidP="00975637">
      <w:pPr>
        <w:jc w:val="center"/>
        <w:rPr>
          <w:rStyle w:val="Hyperlink"/>
        </w:rPr>
      </w:pPr>
      <w:hyperlink r:id="rId15" w:history="1">
        <w:r w:rsidR="000A766E" w:rsidRPr="000A766E">
          <w:rPr>
            <w:rStyle w:val="Hyperlink"/>
          </w:rPr>
          <w:t xml:space="preserve">Quadro Sprint </w:t>
        </w:r>
        <w:proofErr w:type="spellStart"/>
        <w:r w:rsidR="000A766E" w:rsidRPr="000A766E">
          <w:rPr>
            <w:rStyle w:val="Hyperlink"/>
          </w:rPr>
          <w:t>Task's</w:t>
        </w:r>
        <w:proofErr w:type="spellEnd"/>
        <w:r w:rsidR="000A766E" w:rsidRPr="000A766E">
          <w:rPr>
            <w:rStyle w:val="Hyperlink"/>
          </w:rPr>
          <w:t xml:space="preserve"> Trello</w:t>
        </w:r>
      </w:hyperlink>
    </w:p>
    <w:p w14:paraId="18C18FF9" w14:textId="44B142E7" w:rsidR="00975637" w:rsidRDefault="00975637" w:rsidP="00975637">
      <w:pPr>
        <w:pStyle w:val="Ttulo2"/>
      </w:pPr>
      <w:r w:rsidRPr="00975637">
        <w:t>Estimativa de Atividades</w:t>
      </w:r>
    </w:p>
    <w:p w14:paraId="5F607FB1" w14:textId="05ACD27B" w:rsidR="00975637" w:rsidRDefault="00975637" w:rsidP="00975637">
      <w:r>
        <w:t xml:space="preserve">O esforço necessário para a realização de uma atividade, será estimado através da técnica “Planning </w:t>
      </w:r>
      <w:proofErr w:type="spellStart"/>
      <w:r>
        <w:t>Poker</w:t>
      </w:r>
      <w:proofErr w:type="spellEnd"/>
      <w:r>
        <w:t>”, que é feito por todos os integrantes do time levando em consideração a complexidade de cada tarefa, e cujo o resultado é registrado nas Atas de Reunião. O esforço será determinado pelo Gerente de Projeto baseando-se nos dados coletados.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75637" w14:paraId="7C408BCF" w14:textId="77777777" w:rsidTr="00E861FD">
        <w:tc>
          <w:tcPr>
            <w:tcW w:w="9060" w:type="dxa"/>
            <w:gridSpan w:val="2"/>
          </w:tcPr>
          <w:p w14:paraId="04D50C2B" w14:textId="06CD0908" w:rsidR="00975637" w:rsidRPr="00975637" w:rsidRDefault="00975637" w:rsidP="009756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5637">
              <w:rPr>
                <w:rFonts w:ascii="Times New Roman" w:hAnsi="Times New Roman" w:cs="Times New Roman"/>
                <w:b/>
              </w:rPr>
              <w:t>Níveis</w:t>
            </w:r>
            <w:r>
              <w:rPr>
                <w:rFonts w:ascii="Times New Roman" w:hAnsi="Times New Roman" w:cs="Times New Roman"/>
                <w:b/>
              </w:rPr>
              <w:t xml:space="preserve"> de Complexidade</w:t>
            </w:r>
          </w:p>
        </w:tc>
      </w:tr>
      <w:tr w:rsidR="00975637" w14:paraId="1389F5F5" w14:textId="77777777" w:rsidTr="00975637">
        <w:tc>
          <w:tcPr>
            <w:tcW w:w="4530" w:type="dxa"/>
          </w:tcPr>
          <w:p w14:paraId="53407B42" w14:textId="46FDB822" w:rsidR="00975637" w:rsidRPr="00975637" w:rsidRDefault="00F7761A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Altíssimo</w:t>
            </w:r>
          </w:p>
        </w:tc>
        <w:tc>
          <w:tcPr>
            <w:tcW w:w="4530" w:type="dxa"/>
          </w:tcPr>
          <w:p w14:paraId="6BC584F1" w14:textId="4D17FA50" w:rsidR="00975637" w:rsidRDefault="00975637" w:rsidP="00975637">
            <w:r>
              <w:t>Não tem conhecimento e usa API</w:t>
            </w:r>
          </w:p>
        </w:tc>
      </w:tr>
      <w:tr w:rsidR="00975637" w14:paraId="7C392124" w14:textId="77777777" w:rsidTr="00975637">
        <w:tc>
          <w:tcPr>
            <w:tcW w:w="4530" w:type="dxa"/>
          </w:tcPr>
          <w:p w14:paraId="2EAD7AC4" w14:textId="7019EB39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Alto</w:t>
            </w:r>
          </w:p>
        </w:tc>
        <w:tc>
          <w:tcPr>
            <w:tcW w:w="4530" w:type="dxa"/>
          </w:tcPr>
          <w:p w14:paraId="504B84F9" w14:textId="14C50950" w:rsidR="00975637" w:rsidRDefault="00A70D8E" w:rsidP="00975637">
            <w:r>
              <w:t>Usa API e tem conhecimento</w:t>
            </w:r>
          </w:p>
        </w:tc>
      </w:tr>
      <w:tr w:rsidR="00975637" w14:paraId="68EE1ACA" w14:textId="77777777" w:rsidTr="00975637">
        <w:tc>
          <w:tcPr>
            <w:tcW w:w="4530" w:type="dxa"/>
          </w:tcPr>
          <w:p w14:paraId="36B9565E" w14:textId="3D99C844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Regular</w:t>
            </w:r>
          </w:p>
        </w:tc>
        <w:tc>
          <w:tcPr>
            <w:tcW w:w="4530" w:type="dxa"/>
          </w:tcPr>
          <w:p w14:paraId="7F332A63" w14:textId="5DC231FD" w:rsidR="00975637" w:rsidRDefault="00A70D8E" w:rsidP="00975637">
            <w:r>
              <w:t>Tem conhecimento e não usa API</w:t>
            </w:r>
          </w:p>
        </w:tc>
      </w:tr>
      <w:tr w:rsidR="00975637" w14:paraId="25221752" w14:textId="77777777" w:rsidTr="00975637">
        <w:tc>
          <w:tcPr>
            <w:tcW w:w="4530" w:type="dxa"/>
          </w:tcPr>
          <w:p w14:paraId="118696EB" w14:textId="38543293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Baixo</w:t>
            </w:r>
          </w:p>
        </w:tc>
        <w:tc>
          <w:tcPr>
            <w:tcW w:w="4530" w:type="dxa"/>
          </w:tcPr>
          <w:p w14:paraId="73587F8C" w14:textId="7FB9CA38" w:rsidR="00975637" w:rsidRDefault="00A70D8E" w:rsidP="00975637">
            <w:r>
              <w:t>Já implementado similar</w:t>
            </w:r>
          </w:p>
        </w:tc>
      </w:tr>
      <w:tr w:rsidR="00975637" w14:paraId="03F6898F" w14:textId="77777777" w:rsidTr="00975637">
        <w:tc>
          <w:tcPr>
            <w:tcW w:w="4530" w:type="dxa"/>
          </w:tcPr>
          <w:p w14:paraId="27E56933" w14:textId="31DB0856" w:rsidR="00975637" w:rsidRPr="00975637" w:rsidRDefault="00F7761A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Baixíssimo</w:t>
            </w:r>
          </w:p>
        </w:tc>
        <w:tc>
          <w:tcPr>
            <w:tcW w:w="4530" w:type="dxa"/>
          </w:tcPr>
          <w:p w14:paraId="27019D26" w14:textId="427AA35B" w:rsidR="00975637" w:rsidRDefault="00A70D8E" w:rsidP="00975637">
            <w:r>
              <w:t>Já implementado</w:t>
            </w:r>
          </w:p>
        </w:tc>
      </w:tr>
    </w:tbl>
    <w:p w14:paraId="521370BB" w14:textId="6B29074C" w:rsidR="00975637" w:rsidRDefault="00F7761A" w:rsidP="00F7761A">
      <w:pPr>
        <w:pStyle w:val="Ttulo2"/>
      </w:pPr>
      <w:r>
        <w:t>Padronização de código</w:t>
      </w:r>
    </w:p>
    <w:p w14:paraId="2009E992" w14:textId="2264DE2F" w:rsidR="00F7761A" w:rsidRDefault="00F7761A" w:rsidP="00F7761A">
      <w:r>
        <w:t>Todo código deverá seguir o padrão definido para o projeto. Seguindo as seguintes regras:</w:t>
      </w:r>
    </w:p>
    <w:p w14:paraId="12AC8692" w14:textId="483D4504" w:rsidR="00F7761A" w:rsidRDefault="00F7761A" w:rsidP="00F7761A">
      <w:r>
        <w:t>DEFINIR AS REGRAS AQUI</w:t>
      </w:r>
    </w:p>
    <w:p w14:paraId="718D9885" w14:textId="3A04E502" w:rsidR="00F7761A" w:rsidRDefault="00F7761A" w:rsidP="00F7761A">
      <w:r>
        <w:t xml:space="preserve">É sugerida a utilização da ferramenta </w:t>
      </w:r>
      <w:proofErr w:type="spellStart"/>
      <w:r>
        <w:t>CodeSniffer</w:t>
      </w:r>
      <w:proofErr w:type="spellEnd"/>
      <w:r>
        <w:t xml:space="preserve"> para evitar problemas de padronização, o padrão a ser utilizado na ferramenta encontra se no link abaixo:</w:t>
      </w:r>
    </w:p>
    <w:p w14:paraId="68D25DA2" w14:textId="77777777" w:rsidR="00F7761A" w:rsidRPr="00F7761A" w:rsidRDefault="00F7761A" w:rsidP="00F7761A">
      <w:pPr>
        <w:jc w:val="center"/>
      </w:pPr>
      <w:bookmarkStart w:id="13" w:name="_GoBack"/>
      <w:bookmarkEnd w:id="13"/>
    </w:p>
    <w:p w14:paraId="70CE4B3C" w14:textId="1EA5A724" w:rsidR="007461E1" w:rsidRDefault="007461E1" w:rsidP="007461E1">
      <w:pPr>
        <w:pStyle w:val="Ttulo1"/>
      </w:pPr>
      <w:bookmarkStart w:id="14" w:name="_Toc457407856"/>
      <w:r>
        <w:t>Medição</w:t>
      </w:r>
      <w:bookmarkEnd w:id="14"/>
    </w:p>
    <w:p w14:paraId="02363AE6" w14:textId="29BDB4D6" w:rsidR="00AF7B7F" w:rsidRDefault="002C5DC5" w:rsidP="00AF7B7F">
      <w:r>
        <w:t xml:space="preserve">Todas as medidas deverão ser armazenadas no </w:t>
      </w:r>
      <w:r w:rsidR="00C369B7">
        <w:t>Registro de M</w:t>
      </w:r>
      <w:r>
        <w:t>edição que pode ser encontrado no link abaixo:</w:t>
      </w:r>
    </w:p>
    <w:p w14:paraId="0D0EE005" w14:textId="53303D36" w:rsidR="00A919A3" w:rsidRPr="007461E1" w:rsidRDefault="00693F25" w:rsidP="00A919A3">
      <w:pPr>
        <w:jc w:val="center"/>
      </w:pPr>
      <w:hyperlink r:id="rId16" w:history="1">
        <w:r w:rsidR="004573E5" w:rsidRPr="004573E5">
          <w:rPr>
            <w:rStyle w:val="Hyperlink"/>
          </w:rPr>
          <w:t>Registro de Medição</w:t>
        </w:r>
      </w:hyperlink>
    </w:p>
    <w:p w14:paraId="6EB3B177" w14:textId="4C52DF24" w:rsidR="002076C9" w:rsidRDefault="00A919A3" w:rsidP="00530AFF">
      <w:pPr>
        <w:pStyle w:val="Ttulo1"/>
      </w:pPr>
      <w:bookmarkStart w:id="15" w:name="_Toc457407857"/>
      <w:r>
        <w:lastRenderedPageBreak/>
        <w:t>Recursos humanos</w:t>
      </w:r>
      <w:bookmarkEnd w:id="15"/>
    </w:p>
    <w:tbl>
      <w:tblPr>
        <w:tblStyle w:val="Tabelacomgrade"/>
        <w:tblpPr w:leftFromText="141" w:rightFromText="141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D44B4" w14:paraId="20356AAC" w14:textId="77777777" w:rsidTr="00CD44B4">
        <w:tc>
          <w:tcPr>
            <w:tcW w:w="9060" w:type="dxa"/>
            <w:gridSpan w:val="2"/>
          </w:tcPr>
          <w:p w14:paraId="0E6DAA92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  <w:t>Definição de Papeis</w:t>
            </w:r>
          </w:p>
        </w:tc>
      </w:tr>
      <w:tr w:rsidR="00CD44B4" w14:paraId="18CB52BA" w14:textId="77777777" w:rsidTr="00CD44B4">
        <w:tc>
          <w:tcPr>
            <w:tcW w:w="4530" w:type="dxa"/>
          </w:tcPr>
          <w:p w14:paraId="3C4A14D6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Bruno Messias</w:t>
            </w:r>
          </w:p>
        </w:tc>
        <w:tc>
          <w:tcPr>
            <w:tcW w:w="4530" w:type="dxa"/>
          </w:tcPr>
          <w:p w14:paraId="010E331B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CD44B4" w14:paraId="206EE0E0" w14:textId="77777777" w:rsidTr="00CD44B4">
        <w:tc>
          <w:tcPr>
            <w:tcW w:w="4530" w:type="dxa"/>
          </w:tcPr>
          <w:p w14:paraId="4B315AB9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919A3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Jean Marcos</w:t>
            </w:r>
          </w:p>
        </w:tc>
        <w:tc>
          <w:tcPr>
            <w:tcW w:w="4530" w:type="dxa"/>
          </w:tcPr>
          <w:p w14:paraId="3F72568B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CD44B4" w14:paraId="7B411A41" w14:textId="77777777" w:rsidTr="00CD44B4">
        <w:tc>
          <w:tcPr>
            <w:tcW w:w="4530" w:type="dxa"/>
          </w:tcPr>
          <w:p w14:paraId="58B5A4B3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João Gabriel</w:t>
            </w:r>
          </w:p>
        </w:tc>
        <w:tc>
          <w:tcPr>
            <w:tcW w:w="4530" w:type="dxa"/>
          </w:tcPr>
          <w:p w14:paraId="4B7C5120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Gerente de Qualidade/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Product</w:t>
            </w:r>
            <w:proofErr w:type="spellEnd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Owner</w:t>
            </w:r>
            <w:proofErr w:type="spellEnd"/>
          </w:p>
        </w:tc>
      </w:tr>
      <w:tr w:rsidR="00CD44B4" w14:paraId="37FAE4C1" w14:textId="77777777" w:rsidTr="00CD44B4">
        <w:tc>
          <w:tcPr>
            <w:tcW w:w="4530" w:type="dxa"/>
          </w:tcPr>
          <w:p w14:paraId="0B992375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Michel Berigo</w:t>
            </w:r>
          </w:p>
        </w:tc>
        <w:tc>
          <w:tcPr>
            <w:tcW w:w="4530" w:type="dxa"/>
          </w:tcPr>
          <w:p w14:paraId="0CF1EC17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CD44B4" w14:paraId="0DB144AC" w14:textId="77777777" w:rsidTr="00CD44B4">
        <w:tc>
          <w:tcPr>
            <w:tcW w:w="4530" w:type="dxa"/>
          </w:tcPr>
          <w:p w14:paraId="2F269502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Nikolas Matias</w:t>
            </w:r>
          </w:p>
        </w:tc>
        <w:tc>
          <w:tcPr>
            <w:tcW w:w="4530" w:type="dxa"/>
          </w:tcPr>
          <w:p w14:paraId="762F3FD8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Gerente do Projeto</w:t>
            </w:r>
          </w:p>
        </w:tc>
      </w:tr>
      <w:tr w:rsidR="00CD44B4" w14:paraId="38E8D5F6" w14:textId="77777777" w:rsidTr="00CD44B4">
        <w:tc>
          <w:tcPr>
            <w:tcW w:w="4530" w:type="dxa"/>
          </w:tcPr>
          <w:p w14:paraId="64A4300E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Tiago Damascena</w:t>
            </w:r>
          </w:p>
        </w:tc>
        <w:tc>
          <w:tcPr>
            <w:tcW w:w="4530" w:type="dxa"/>
          </w:tcPr>
          <w:p w14:paraId="09D4846C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</w:tbl>
    <w:p w14:paraId="3D671E84" w14:textId="5C98B469" w:rsidR="003D450A" w:rsidRPr="00CD44B4" w:rsidRDefault="00CD44B4" w:rsidP="00CD44B4">
      <w:pPr>
        <w:rPr>
          <w:rStyle w:val="Hyperlink"/>
          <w:color w:val="auto"/>
          <w:u w:val="none"/>
        </w:rPr>
      </w:pPr>
      <w:r>
        <w:t xml:space="preserve"> </w:t>
      </w:r>
      <w:r w:rsidR="00747446">
        <w:t>Os executores de cad</w:t>
      </w:r>
      <w:r>
        <w:t xml:space="preserve">a papel estão definidos </w:t>
      </w:r>
      <w:r w:rsidR="00747446">
        <w:t>a seguir:</w:t>
      </w:r>
    </w:p>
    <w:p w14:paraId="4EBB2CD4" w14:textId="4EB96EC3" w:rsidR="002F6C3F" w:rsidRDefault="002F6C3F" w:rsidP="002F6C3F">
      <w:pPr>
        <w:pStyle w:val="Ttulo1"/>
        <w:pBdr>
          <w:top w:val="single" w:sz="4" w:space="2" w:color="auto" w:shadow="1"/>
        </w:pBdr>
      </w:pPr>
      <w:bookmarkStart w:id="16" w:name="_Toc457407858"/>
      <w:r>
        <w:t>Marcos</w:t>
      </w:r>
      <w:bookmarkEnd w:id="16"/>
    </w:p>
    <w:p w14:paraId="7172B4CA" w14:textId="77777777" w:rsidR="002F6C3F" w:rsidRDefault="002F6C3F" w:rsidP="002F6C3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Cada final de </w:t>
      </w:r>
      <w:proofErr w:type="spellStart"/>
      <w:r>
        <w:rPr>
          <w:i w:val="0"/>
          <w:iCs/>
          <w:color w:val="auto"/>
        </w:rPr>
        <w:t>sprint</w:t>
      </w:r>
      <w:proofErr w:type="spellEnd"/>
      <w:r>
        <w:rPr>
          <w:i w:val="0"/>
          <w:iCs/>
          <w:color w:val="auto"/>
        </w:rPr>
        <w:t xml:space="preserve"> representa um marco no projeto, assim como a entrega de uma versão para o usuário final e as avaliações MPS.BR.</w:t>
      </w:r>
    </w:p>
    <w:p w14:paraId="588E9700" w14:textId="77777777" w:rsidR="002F6C3F" w:rsidRDefault="002F6C3F" w:rsidP="002F6C3F">
      <w:r>
        <w:t>Os marcos do projeto podem ser acompanhados no cronograma do projeto conforme link abaixo:</w:t>
      </w:r>
    </w:p>
    <w:p w14:paraId="0FD0C8D2" w14:textId="4DC028EE" w:rsidR="0019246E" w:rsidRDefault="00693F25" w:rsidP="0019246E">
      <w:pPr>
        <w:jc w:val="center"/>
        <w:rPr>
          <w:color w:val="0000FF"/>
          <w:u w:val="single"/>
        </w:rPr>
      </w:pPr>
      <w:hyperlink r:id="rId17" w:history="1">
        <w:r w:rsidR="002F6C3F" w:rsidRPr="000A766E">
          <w:rPr>
            <w:rStyle w:val="Hyperlink"/>
          </w:rPr>
          <w:t>Cronograma do Projeto</w:t>
        </w:r>
      </w:hyperlink>
    </w:p>
    <w:p w14:paraId="7C9263D0" w14:textId="55130F80" w:rsidR="000A766E" w:rsidRDefault="000A766E" w:rsidP="000A766E">
      <w:pPr>
        <w:pStyle w:val="Ttulo1"/>
      </w:pPr>
      <w:bookmarkStart w:id="17" w:name="_Toc457407859"/>
      <w:r>
        <w:t>O</w:t>
      </w:r>
      <w:r w:rsidR="0019062E">
        <w:t>rçamento</w:t>
      </w:r>
      <w:bookmarkEnd w:id="17"/>
    </w:p>
    <w:p w14:paraId="24CF1903" w14:textId="16BA27B1" w:rsidR="000A766E" w:rsidRPr="004573E5" w:rsidRDefault="004573E5" w:rsidP="000A766E">
      <w:pPr>
        <w:rPr>
          <w:u w:val="single"/>
        </w:rPr>
      </w:pPr>
      <w:r>
        <w:t>Esse</w:t>
      </w:r>
      <w:r w:rsidR="000A766E">
        <w:t xml:space="preserve"> projeto n</w:t>
      </w:r>
      <w:r w:rsidR="00015A0A">
        <w:t>ão possui um orçamento em dinheiro, sendo assim o mesmo será definido pelo esforço ou horas de desenvolvimento</w:t>
      </w:r>
      <w:r w:rsidR="0019062E">
        <w:t xml:space="preserve"> semanais</w:t>
      </w:r>
      <w:r w:rsidR="00015A0A">
        <w:t>.</w:t>
      </w:r>
      <w:r w:rsidR="0019062E">
        <w:t xml:space="preserve"> </w:t>
      </w:r>
      <w:r w:rsidR="00CD44B4">
        <w:t>A equipe tem 30</w:t>
      </w:r>
      <w:r w:rsidR="0019062E">
        <w:t xml:space="preserve"> horas semanais disponíveis para o projeto</w:t>
      </w:r>
      <w:bookmarkEnd w:id="9"/>
      <w:r w:rsidR="00CD44B4">
        <w:t>.</w:t>
      </w:r>
    </w:p>
    <w:sectPr w:rsidR="000A766E" w:rsidRPr="004573E5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AEA59" w14:textId="77777777" w:rsidR="00693F25" w:rsidRDefault="00693F25">
      <w:pPr>
        <w:spacing w:before="0" w:after="0"/>
      </w:pPr>
      <w:r>
        <w:separator/>
      </w:r>
    </w:p>
  </w:endnote>
  <w:endnote w:type="continuationSeparator" w:id="0">
    <w:p w14:paraId="1F89A54E" w14:textId="77777777" w:rsidR="00693F25" w:rsidRDefault="00693F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F6C3F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2F6C3F" w:rsidRDefault="002F6C3F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696A0E95" w:rsidR="002F6C3F" w:rsidRDefault="002F6C3F">
          <w:pPr>
            <w:pStyle w:val="Rodap"/>
          </w:pPr>
          <w:r>
            <w:rPr>
              <w:snapToGrid w:val="0"/>
              <w:lang w:eastAsia="en-US"/>
            </w:rPr>
            <w:t>Arquivo: STE_PP_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78AAC886" w:rsidR="002F6C3F" w:rsidRDefault="002F6C3F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7761A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7761A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2F6C3F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2F6C3F" w:rsidRDefault="002F6C3F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1354B699" w:rsidR="002F6C3F" w:rsidRDefault="002F6C3F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F7761A">
              <w:rPr>
                <w:noProof/>
              </w:rPr>
              <w:t>27/07/2016 20:20:00</w:t>
            </w:r>
          </w:fldSimple>
          <w:r>
            <w:t>h</w:t>
          </w:r>
        </w:p>
      </w:tc>
    </w:tr>
  </w:tbl>
  <w:p w14:paraId="64556053" w14:textId="77777777" w:rsidR="002F6C3F" w:rsidRDefault="002F6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B3BB6" w14:textId="77777777" w:rsidR="00693F25" w:rsidRDefault="00693F25">
      <w:pPr>
        <w:spacing w:before="0" w:after="0"/>
      </w:pPr>
      <w:r>
        <w:separator/>
      </w:r>
    </w:p>
  </w:footnote>
  <w:footnote w:type="continuationSeparator" w:id="0">
    <w:p w14:paraId="3CD8B70C" w14:textId="77777777" w:rsidR="00693F25" w:rsidRDefault="00693F2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2F6C3F" w:rsidRDefault="002F6C3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CA02353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15A0A"/>
    <w:rsid w:val="00021118"/>
    <w:rsid w:val="00036B2B"/>
    <w:rsid w:val="000830EE"/>
    <w:rsid w:val="000911F2"/>
    <w:rsid w:val="000A730C"/>
    <w:rsid w:val="000A766E"/>
    <w:rsid w:val="000C61C4"/>
    <w:rsid w:val="000E39D9"/>
    <w:rsid w:val="0010098E"/>
    <w:rsid w:val="00101CAB"/>
    <w:rsid w:val="001301B0"/>
    <w:rsid w:val="00160A78"/>
    <w:rsid w:val="0019062E"/>
    <w:rsid w:val="0019246E"/>
    <w:rsid w:val="001A4882"/>
    <w:rsid w:val="001A7A92"/>
    <w:rsid w:val="001B6FDE"/>
    <w:rsid w:val="001C3237"/>
    <w:rsid w:val="001E7B47"/>
    <w:rsid w:val="002076C9"/>
    <w:rsid w:val="00210B42"/>
    <w:rsid w:val="00251A84"/>
    <w:rsid w:val="00277968"/>
    <w:rsid w:val="002B2AD1"/>
    <w:rsid w:val="002B7FAD"/>
    <w:rsid w:val="002C5DC5"/>
    <w:rsid w:val="002E55F2"/>
    <w:rsid w:val="002F6C3F"/>
    <w:rsid w:val="00310DF5"/>
    <w:rsid w:val="00345547"/>
    <w:rsid w:val="0035122B"/>
    <w:rsid w:val="003D450A"/>
    <w:rsid w:val="003E182D"/>
    <w:rsid w:val="0040472F"/>
    <w:rsid w:val="004573E5"/>
    <w:rsid w:val="00462F34"/>
    <w:rsid w:val="004710F6"/>
    <w:rsid w:val="00487843"/>
    <w:rsid w:val="004A336E"/>
    <w:rsid w:val="004D3050"/>
    <w:rsid w:val="004E7BEF"/>
    <w:rsid w:val="005060D1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42FE"/>
    <w:rsid w:val="005B5483"/>
    <w:rsid w:val="005B63A2"/>
    <w:rsid w:val="005D04F2"/>
    <w:rsid w:val="005D644C"/>
    <w:rsid w:val="005E492A"/>
    <w:rsid w:val="005E526B"/>
    <w:rsid w:val="0060355F"/>
    <w:rsid w:val="006073EF"/>
    <w:rsid w:val="00632F64"/>
    <w:rsid w:val="00635336"/>
    <w:rsid w:val="006454EC"/>
    <w:rsid w:val="00647721"/>
    <w:rsid w:val="00652E1B"/>
    <w:rsid w:val="00693F25"/>
    <w:rsid w:val="006A589E"/>
    <w:rsid w:val="006F15FD"/>
    <w:rsid w:val="007036C5"/>
    <w:rsid w:val="007461E1"/>
    <w:rsid w:val="00747446"/>
    <w:rsid w:val="00761EF5"/>
    <w:rsid w:val="00787689"/>
    <w:rsid w:val="007D4623"/>
    <w:rsid w:val="00816D65"/>
    <w:rsid w:val="008375C5"/>
    <w:rsid w:val="00871058"/>
    <w:rsid w:val="00881A0A"/>
    <w:rsid w:val="00883E7F"/>
    <w:rsid w:val="009009A4"/>
    <w:rsid w:val="00913F70"/>
    <w:rsid w:val="00964189"/>
    <w:rsid w:val="00975637"/>
    <w:rsid w:val="00994F0F"/>
    <w:rsid w:val="009C0692"/>
    <w:rsid w:val="009C1CDA"/>
    <w:rsid w:val="009C63E0"/>
    <w:rsid w:val="009F7430"/>
    <w:rsid w:val="00A3667B"/>
    <w:rsid w:val="00A43563"/>
    <w:rsid w:val="00A56D09"/>
    <w:rsid w:val="00A70D8E"/>
    <w:rsid w:val="00A73422"/>
    <w:rsid w:val="00A86DBE"/>
    <w:rsid w:val="00A919A3"/>
    <w:rsid w:val="00A92A3F"/>
    <w:rsid w:val="00A95072"/>
    <w:rsid w:val="00AB038F"/>
    <w:rsid w:val="00AD7444"/>
    <w:rsid w:val="00AE5EC8"/>
    <w:rsid w:val="00AF7B7F"/>
    <w:rsid w:val="00B1013D"/>
    <w:rsid w:val="00B568A0"/>
    <w:rsid w:val="00B70596"/>
    <w:rsid w:val="00B72CDB"/>
    <w:rsid w:val="00B96127"/>
    <w:rsid w:val="00BC7D3B"/>
    <w:rsid w:val="00BD3788"/>
    <w:rsid w:val="00C004E4"/>
    <w:rsid w:val="00C369B7"/>
    <w:rsid w:val="00C55E3C"/>
    <w:rsid w:val="00CA2CDB"/>
    <w:rsid w:val="00CB5C94"/>
    <w:rsid w:val="00CC6300"/>
    <w:rsid w:val="00CC7C45"/>
    <w:rsid w:val="00CD44B4"/>
    <w:rsid w:val="00CE0F9D"/>
    <w:rsid w:val="00CF059E"/>
    <w:rsid w:val="00CF7CAE"/>
    <w:rsid w:val="00D01FD6"/>
    <w:rsid w:val="00D05F81"/>
    <w:rsid w:val="00D23BA0"/>
    <w:rsid w:val="00D260CA"/>
    <w:rsid w:val="00D34573"/>
    <w:rsid w:val="00D46771"/>
    <w:rsid w:val="00D608C0"/>
    <w:rsid w:val="00D60C81"/>
    <w:rsid w:val="00D86C47"/>
    <w:rsid w:val="00DB3BD9"/>
    <w:rsid w:val="00DD4DD8"/>
    <w:rsid w:val="00DF7548"/>
    <w:rsid w:val="00E1675E"/>
    <w:rsid w:val="00E25A14"/>
    <w:rsid w:val="00E64897"/>
    <w:rsid w:val="00E72F0D"/>
    <w:rsid w:val="00E72F2A"/>
    <w:rsid w:val="00ED359A"/>
    <w:rsid w:val="00EE4674"/>
    <w:rsid w:val="00F000F8"/>
    <w:rsid w:val="00F13020"/>
    <w:rsid w:val="00F2071D"/>
    <w:rsid w:val="00F76720"/>
    <w:rsid w:val="00F7761A"/>
    <w:rsid w:val="00F8364E"/>
    <w:rsid w:val="00F86D93"/>
    <w:rsid w:val="00FA6DCA"/>
    <w:rsid w:val="00FE5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  <w:style w:type="table" w:styleId="TabelaSimples5">
    <w:name w:val="Plain Table 5"/>
    <w:basedOn w:val="Tabelanormal"/>
    <w:uiPriority w:val="45"/>
    <w:rsid w:val="00160A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ikolasMatias/PGP-2016/tree/develop/docs/Project%20Docs/STE_TE_Termos%20de%20Compromiss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kolasMatias/PGP-2016/blob/master/docs/Project%20Docs/STE_AR_AtasDeReuni%C3%A3o.docx" TargetMode="External"/><Relationship Id="rId17" Type="http://schemas.openxmlformats.org/officeDocument/2006/relationships/hyperlink" Target="https://github.com/NikolasMatias/PGP-2016/blob/master/docs/Project%20Docs/STE_CP_CronogramaDoProjeto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olasMatias/PGP-2016/blob/develop/docs/Project%20Docs/STE_MED_Registro%20de%20Medi%C3%A7%C3%A3o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a6Csua2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Bc4qaimg/sprint-task-s" TargetMode="External"/><Relationship Id="rId10" Type="http://schemas.openxmlformats.org/officeDocument/2006/relationships/hyperlink" Target="MSL_CP_CronogramaDoProjeto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rello.com/b/a6Csua2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B7446-71AD-45BA-9D42-32FE8FAC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</Template>
  <TotalTime>1228</TotalTime>
  <Pages>8</Pages>
  <Words>1249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7983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93</cp:revision>
  <cp:lastPrinted>2003-08-11T20:30:00Z</cp:lastPrinted>
  <dcterms:created xsi:type="dcterms:W3CDTF">2016-05-11T19:46:00Z</dcterms:created>
  <dcterms:modified xsi:type="dcterms:W3CDTF">2016-10-24T17:57:00Z</dcterms:modified>
</cp:coreProperties>
</file>